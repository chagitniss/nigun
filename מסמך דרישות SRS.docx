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775"/>
        <w:gridCol w:w="6521"/>
      </w:tblGrid>
      <w:tr w:rsidR="00577A0E" w:rsidTr="00266229">
        <w:tc>
          <w:tcPr>
            <w:tcW w:w="1775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521" w:type="dxa"/>
          </w:tcPr>
          <w:p w:rsidR="00577A0E" w:rsidRPr="003C1601" w:rsidRDefault="00944E77" w:rsidP="00944E77">
            <w:r>
              <w:rPr>
                <w:rFonts w:hint="cs"/>
                <w:rtl/>
              </w:rPr>
              <w:t>ניגון</w:t>
            </w:r>
            <w:r w:rsidR="00266229">
              <w:t>-</w:t>
            </w:r>
            <w:r>
              <w:t xml:space="preserve"> </w:t>
            </w:r>
            <w:r w:rsidR="00266229">
              <w:t xml:space="preserve"> </w:t>
            </w:r>
            <w:r w:rsidR="00266229"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N</w:t>
            </w:r>
            <w:r>
              <w:t>igun</w:t>
            </w:r>
          </w:p>
        </w:tc>
      </w:tr>
      <w:tr w:rsidR="00577A0E" w:rsidTr="00266229">
        <w:tc>
          <w:tcPr>
            <w:tcW w:w="1775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521" w:type="dxa"/>
          </w:tcPr>
          <w:p w:rsidR="00577A0E" w:rsidRDefault="004F6AFD" w:rsidP="0026622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חגית ניסנבוים, רבקה ארמוני, זוהר אסולין, חני גרבר, </w:t>
            </w:r>
            <w:r w:rsidR="00A35C92">
              <w:rPr>
                <w:rFonts w:hint="cs"/>
                <w:rtl/>
              </w:rPr>
              <w:t>טלי יזדי, אפרת הלוי</w:t>
            </w:r>
          </w:p>
        </w:tc>
      </w:tr>
      <w:tr w:rsidR="00577A0E" w:rsidTr="00266229">
        <w:tc>
          <w:tcPr>
            <w:tcW w:w="1775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521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266229">
        <w:tc>
          <w:tcPr>
            <w:tcW w:w="1775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521" w:type="dxa"/>
          </w:tcPr>
          <w:p w:rsidR="00577A0E" w:rsidRPr="00692681" w:rsidRDefault="00692681" w:rsidP="005A1FBD">
            <w:pPr>
              <w:rPr>
                <w:rFonts w:hint="cs"/>
                <w:noProof/>
                <w:rtl/>
              </w:rPr>
            </w:pPr>
            <w:hyperlink r:id="rId8" w:history="1">
              <w:r w:rsidRPr="00692681">
                <w:rPr>
                  <w:rStyle w:val="Hyperlink"/>
                  <w:rFonts w:hint="cs"/>
                  <w:noProof/>
                  <w:rtl/>
                </w:rPr>
                <w:t>הצעת</w:t>
              </w:r>
              <w:r w:rsidRPr="00692681">
                <w:rPr>
                  <w:rStyle w:val="Hyperlink"/>
                  <w:noProof/>
                  <w:rtl/>
                </w:rPr>
                <w:t xml:space="preserve"> </w:t>
              </w:r>
              <w:r w:rsidRPr="00692681">
                <w:rPr>
                  <w:rStyle w:val="Hyperlink"/>
                  <w:rFonts w:hint="cs"/>
                  <w:noProof/>
                  <w:rtl/>
                </w:rPr>
                <w:t>פרויקט</w:t>
              </w:r>
            </w:hyperlink>
          </w:p>
        </w:tc>
      </w:tr>
      <w:tr w:rsidR="00577A0E" w:rsidTr="00266229">
        <w:tc>
          <w:tcPr>
            <w:tcW w:w="1775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521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Content>
        <w:p w:rsidR="00CC494F" w:rsidRDefault="00ED58AB" w:rsidP="00CC494F">
          <w:pPr>
            <w:pStyle w:val="af0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C23D5B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1</w:t>
            </w:r>
          </w:hyperlink>
        </w:p>
        <w:p w:rsidR="00CC494F" w:rsidRDefault="00C23D5B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C23D5B" w:rsidP="004F2D1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CC494F" w:rsidRDefault="00C23D5B" w:rsidP="004F2D14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4F2D14" w:rsidRPr="004F2D14">
              <w:rPr>
                <w:rFonts w:asciiTheme="minorBidi" w:hAnsiTheme="minorBidi"/>
                <w:noProof/>
                <w:webHidden/>
              </w:rPr>
              <w:t>2</w:t>
            </w:r>
          </w:hyperlink>
        </w:p>
        <w:p w:rsidR="00CC494F" w:rsidRDefault="0075062D" w:rsidP="0075062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t>.3</w:t>
          </w:r>
          <w:hyperlink w:anchor="_Toc275493956" w:history="1">
            <w:r>
              <w:rPr>
                <w:rStyle w:val="Hyperlink"/>
                <w:noProof/>
                <w:rtl/>
              </w:rPr>
              <w:t>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4F2D14" w:rsidRPr="004F2D14">
              <w:rPr>
                <w:rFonts w:asciiTheme="minorBidi" w:hAnsiTheme="minorBidi"/>
                <w:noProof/>
                <w:webHidden/>
              </w:rPr>
              <w:t>3</w:t>
            </w:r>
          </w:hyperlink>
        </w:p>
        <w:p w:rsidR="00CC494F" w:rsidRDefault="00C23D5B" w:rsidP="004F2D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4F2D14">
              <w:rPr>
                <w:rFonts w:hint="cs"/>
                <w:noProof/>
                <w:webHidden/>
                <w:rtl/>
              </w:rPr>
              <w:t>4</w:t>
            </w:r>
          </w:hyperlink>
        </w:p>
        <w:p w:rsid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>2.1</w:t>
          </w:r>
          <w:r w:rsidRPr="00DA08BE">
            <w:rPr>
              <w:rFonts w:hint="cs"/>
              <w:rtl/>
            </w:rPr>
            <w:t xml:space="preserve"> טבלת שחקנים ובעלי עניין ומטרותיהם</w:t>
          </w:r>
          <w:r>
            <w:rPr>
              <w:rFonts w:hint="cs"/>
              <w:rtl/>
            </w:rPr>
            <w:t>.....................................................................4</w:t>
          </w:r>
        </w:p>
        <w:p w:rsid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>2.2</w:t>
          </w:r>
          <w:r w:rsidRPr="00DA08BE">
            <w:rPr>
              <w:rFonts w:cs="Arial" w:hint="cs"/>
              <w:u w:val="single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תרשים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סיכום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t>UML</w:t>
          </w:r>
          <w:r w:rsidRPr="00DA08BE">
            <w:rPr>
              <w:rFonts w:cs="Arial"/>
              <w:rtl/>
            </w:rPr>
            <w:t>-</w:t>
          </w:r>
          <w:r w:rsidRPr="00DA08BE">
            <w:rPr>
              <w:rFonts w:cs="Arial" w:hint="cs"/>
              <w:rtl/>
            </w:rPr>
            <w:t>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של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תרחישי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השימוש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במערכת</w:t>
          </w:r>
          <w:r>
            <w:rPr>
              <w:rFonts w:cs="Arial" w:hint="cs"/>
              <w:rtl/>
            </w:rPr>
            <w:t>..................................................5</w:t>
          </w:r>
        </w:p>
        <w:p w:rsidR="00DA08BE" w:rsidRPr="00DA08BE" w:rsidRDefault="00DA08BE" w:rsidP="00DA08BE">
          <w:pPr>
            <w:ind w:left="426"/>
            <w:rPr>
              <w:rtl/>
            </w:rPr>
          </w:pPr>
          <w:r>
            <w:rPr>
              <w:rFonts w:hint="cs"/>
              <w:rtl/>
            </w:rPr>
            <w:t xml:space="preserve">2.3 </w:t>
          </w:r>
          <w:r w:rsidRPr="00DA08BE">
            <w:rPr>
              <w:rFonts w:cs="Arial" w:hint="cs"/>
              <w:rtl/>
            </w:rPr>
            <w:t>תרחישי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שימוש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פורמאליים</w:t>
          </w:r>
          <w:r w:rsidRPr="00DA08BE">
            <w:rPr>
              <w:rFonts w:cs="Arial"/>
              <w:rtl/>
            </w:rPr>
            <w:t xml:space="preserve"> </w:t>
          </w:r>
          <w:r w:rsidRPr="00DA08BE">
            <w:rPr>
              <w:rFonts w:cs="Arial" w:hint="cs"/>
              <w:rtl/>
            </w:rPr>
            <w:t>עיקריים</w:t>
          </w:r>
          <w:r>
            <w:rPr>
              <w:rFonts w:hint="cs"/>
              <w:rtl/>
            </w:rPr>
            <w:t>........................................................................6</w:t>
          </w:r>
        </w:p>
        <w:p w:rsidR="00DA08BE" w:rsidRPr="00DA08BE" w:rsidRDefault="00DA08BE" w:rsidP="00DA08BE">
          <w:pPr>
            <w:rPr>
              <w:rtl/>
            </w:rPr>
          </w:pPr>
        </w:p>
        <w:p w:rsidR="00CC494F" w:rsidRDefault="00C23D5B" w:rsidP="00E1422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DA08BE">
              <w:rPr>
                <w:rStyle w:val="Hyperlink"/>
                <w:rFonts w:hint="cs"/>
                <w:noProof/>
                <w:rtl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E14229">
              <w:rPr>
                <w:rFonts w:hint="cs"/>
                <w:noProof/>
                <w:webHidden/>
                <w:rtl/>
              </w:rPr>
              <w:t>8</w:t>
            </w:r>
          </w:hyperlink>
        </w:p>
        <w:p w:rsidR="00CC494F" w:rsidRDefault="00C23D5B" w:rsidP="0066162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C23D5B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C23D5B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C23D5B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CC494F" w:rsidRDefault="00C23D5B" w:rsidP="0066162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66162C">
              <w:rPr>
                <w:rFonts w:hint="cs"/>
                <w:noProof/>
                <w:webHidden/>
                <w:rtl/>
              </w:rPr>
              <w:t>9</w:t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tl/>
            </w:rPr>
          </w:pPr>
          <w:r>
            <w:fldChar w:fldCharType="end"/>
          </w:r>
        </w:p>
      </w:sdtContent>
    </w:sdt>
    <w:p w:rsidR="004F2D14" w:rsidRDefault="004F2D14" w:rsidP="004F2D14">
      <w:pPr>
        <w:rPr>
          <w:rtl/>
        </w:rPr>
      </w:pPr>
    </w:p>
    <w:p w:rsidR="004F2D14" w:rsidRDefault="004F2D14" w:rsidP="004F2D14">
      <w:pPr>
        <w:rPr>
          <w:rtl/>
        </w:rPr>
      </w:pPr>
    </w:p>
    <w:p w:rsidR="004F2D14" w:rsidRDefault="004F2D14" w:rsidP="004F2D14">
      <w:pPr>
        <w:rPr>
          <w:rtl/>
        </w:rPr>
      </w:pPr>
    </w:p>
    <w:p w:rsidR="004F2D14" w:rsidRPr="004F2D14" w:rsidRDefault="004F2D14" w:rsidP="004F2D14"/>
    <w:p w:rsidR="007D5D8D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2" w:name="_Toc275493952"/>
      <w:r>
        <w:rPr>
          <w:rFonts w:hint="cs"/>
          <w:noProof/>
          <w:rtl/>
        </w:rPr>
        <w:lastRenderedPageBreak/>
        <w:t>הקדמה</w:t>
      </w:r>
      <w:bookmarkEnd w:id="2"/>
    </w:p>
    <w:p w:rsidR="0023300A" w:rsidRPr="0023300A" w:rsidRDefault="00CD0E1A" w:rsidP="0023300A">
      <w:pPr>
        <w:pStyle w:val="2"/>
        <w:rPr>
          <w:rtl/>
        </w:rPr>
      </w:pPr>
      <w:bookmarkStart w:id="3" w:name="_Toc275493953"/>
      <w:r>
        <w:rPr>
          <w:rFonts w:hint="cs"/>
          <w:rtl/>
        </w:rPr>
        <w:t>מטרה</w:t>
      </w:r>
      <w:bookmarkEnd w:id="3"/>
    </w:p>
    <w:p w:rsidR="0088050C" w:rsidRDefault="009758A6" w:rsidP="009758A6">
      <w:pPr>
        <w:spacing w:line="240" w:lineRule="auto"/>
        <w:rPr>
          <w:rtl/>
        </w:rPr>
      </w:pPr>
      <w:bookmarkStart w:id="4" w:name="_Toc275493954"/>
      <w:r>
        <w:rPr>
          <w:rFonts w:hint="cs"/>
          <w:rtl/>
        </w:rPr>
        <w:t>הקמת אתר מחודש עבור קידום הנושא של המוזיקה היהודית ברשת.</w:t>
      </w:r>
      <w:r w:rsidR="0088050C">
        <w:rPr>
          <w:rFonts w:hint="cs"/>
          <w:rtl/>
        </w:rPr>
        <w:t xml:space="preserve"> </w:t>
      </w:r>
    </w:p>
    <w:p w:rsidR="0088050C" w:rsidRDefault="0088050C" w:rsidP="0088050C">
      <w:pPr>
        <w:rPr>
          <w:rtl/>
        </w:rPr>
      </w:pPr>
      <w:r>
        <w:rPr>
          <w:rFonts w:hint="cs"/>
        </w:rPr>
        <w:t>N</w:t>
      </w:r>
      <w:r>
        <w:t>igun</w:t>
      </w:r>
      <w:r>
        <w:rPr>
          <w:rFonts w:hint="cs"/>
          <w:rtl/>
        </w:rPr>
        <w:t xml:space="preserve"> הינו פלטפורמה המעניקה מאגר אקורדים לשירים חסידיים עבור מקצוענים וחובבנים המתעניינים בתחום.</w:t>
      </w:r>
    </w:p>
    <w:p w:rsidR="0088050C" w:rsidRDefault="0088050C" w:rsidP="009758A6">
      <w:pPr>
        <w:rPr>
          <w:rtl/>
        </w:rPr>
      </w:pPr>
      <w:r>
        <w:rPr>
          <w:rFonts w:hint="cs"/>
          <w:rtl/>
        </w:rPr>
        <w:t xml:space="preserve">ייחודיותו של </w:t>
      </w:r>
      <w:r>
        <w:rPr>
          <w:rFonts w:hint="cs"/>
        </w:rPr>
        <w:t>N</w:t>
      </w:r>
      <w:r>
        <w:t>igun</w:t>
      </w:r>
      <w:r>
        <w:rPr>
          <w:rFonts w:hint="cs"/>
          <w:rtl/>
        </w:rPr>
        <w:t xml:space="preserve"> הוא בכך שהאקורדים </w:t>
      </w:r>
      <w:r w:rsidR="009758A6">
        <w:rPr>
          <w:rFonts w:hint="cs"/>
          <w:rtl/>
        </w:rPr>
        <w:t xml:space="preserve">שיכיל יהיו עבור </w:t>
      </w:r>
      <w:r>
        <w:rPr>
          <w:rFonts w:hint="cs"/>
          <w:rtl/>
        </w:rPr>
        <w:t xml:space="preserve">שירים </w:t>
      </w:r>
      <w:r w:rsidR="009758A6">
        <w:rPr>
          <w:rFonts w:hint="cs"/>
          <w:rtl/>
        </w:rPr>
        <w:t>יהודיים, תוך שימת דגש על סוגת מוזיקה איכותית, ישנה וטובה, דבר אשר לא היה לו מענה הולם עד כה ברשת האינטרנט.</w:t>
      </w:r>
      <w:r w:rsidR="00B115C7">
        <w:rPr>
          <w:rFonts w:hint="cs"/>
          <w:rtl/>
        </w:rPr>
        <w:t xml:space="preserve"> </w:t>
      </w:r>
      <w:r>
        <w:rPr>
          <w:rFonts w:hint="cs"/>
          <w:rtl/>
        </w:rPr>
        <w:t>האתר יקל וינגיש למשתמשים עדכונים שוטפים בתחום המוזיקה החסידית.</w:t>
      </w:r>
    </w:p>
    <w:p w:rsidR="0088050C" w:rsidRPr="00E53D52" w:rsidRDefault="0088050C" w:rsidP="00B115C7">
      <w:r>
        <w:rPr>
          <w:rFonts w:hint="cs"/>
          <w:rtl/>
        </w:rPr>
        <w:t xml:space="preserve">האתר יאפשר למשתמשים לצפות במאגר שירים הכולל צפייה באקורדים, מילות השירים, </w:t>
      </w:r>
      <w:r w:rsidR="00B115C7">
        <w:rPr>
          <w:rFonts w:hint="cs"/>
          <w:rtl/>
        </w:rPr>
        <w:t xml:space="preserve">מקורות למילים, </w:t>
      </w:r>
      <w:r>
        <w:rPr>
          <w:rFonts w:hint="cs"/>
          <w:rtl/>
        </w:rPr>
        <w:t>וקישור לסרטון השיר</w:t>
      </w:r>
      <w:r w:rsidR="00B115C7">
        <w:rPr>
          <w:rFonts w:hint="cs"/>
          <w:rtl/>
        </w:rPr>
        <w:t>, במידה וקיים. השירים ימוינו לפי א' ב'.</w:t>
      </w:r>
      <w:r>
        <w:rPr>
          <w:rFonts w:hint="cs"/>
          <w:rtl/>
        </w:rPr>
        <w:t xml:space="preserve"> כמו כן, המשתמשים יוכלו להעלות </w:t>
      </w:r>
      <w:r w:rsidR="00B115C7">
        <w:rPr>
          <w:rFonts w:hint="cs"/>
          <w:rtl/>
        </w:rPr>
        <w:t xml:space="preserve">לאתר </w:t>
      </w:r>
      <w:r>
        <w:rPr>
          <w:rFonts w:hint="cs"/>
          <w:rtl/>
        </w:rPr>
        <w:t xml:space="preserve">אקורדים </w:t>
      </w:r>
      <w:r w:rsidR="00B115C7">
        <w:rPr>
          <w:rFonts w:hint="cs"/>
          <w:rtl/>
        </w:rPr>
        <w:t>שהם חיברו ורוצים לשתף בהם אחרים.</w:t>
      </w:r>
      <w:r>
        <w:rPr>
          <w:rFonts w:hint="cs"/>
          <w:rtl/>
        </w:rPr>
        <w:t xml:space="preserve"> יהיה ניתן לצפות בהוראות לכ</w:t>
      </w:r>
      <w:r w:rsidR="00B115C7">
        <w:rPr>
          <w:rFonts w:hint="cs"/>
          <w:rtl/>
        </w:rPr>
        <w:t>יוון</w:t>
      </w:r>
      <w:r>
        <w:rPr>
          <w:rFonts w:hint="cs"/>
          <w:rtl/>
        </w:rPr>
        <w:t xml:space="preserve"> הגיטרה, ו</w:t>
      </w:r>
      <w:r w:rsidR="00B115C7">
        <w:rPr>
          <w:rFonts w:hint="cs"/>
          <w:rtl/>
        </w:rPr>
        <w:t xml:space="preserve">בנוסף יצורף </w:t>
      </w:r>
      <w:r>
        <w:rPr>
          <w:rFonts w:hint="cs"/>
          <w:rtl/>
        </w:rPr>
        <w:t>מילון אקורדים שימושי.</w:t>
      </w:r>
    </w:p>
    <w:p w:rsidR="0088050C" w:rsidRDefault="0088050C" w:rsidP="00B115C7">
      <w:pPr>
        <w:rPr>
          <w:rtl/>
        </w:rPr>
      </w:pPr>
      <w:r>
        <w:rPr>
          <w:rFonts w:hint="cs"/>
          <w:rtl/>
        </w:rPr>
        <w:t>האתר נועד למקצועני</w:t>
      </w:r>
      <w:r w:rsidR="00B115C7">
        <w:rPr>
          <w:rFonts w:hint="cs"/>
          <w:rtl/>
        </w:rPr>
        <w:t>ם וחובבנים של הז'אנר החסידי</w:t>
      </w:r>
      <w:r>
        <w:rPr>
          <w:rFonts w:hint="cs"/>
          <w:rtl/>
        </w:rPr>
        <w:t>,</w:t>
      </w:r>
      <w:r w:rsidR="00B115C7">
        <w:rPr>
          <w:rFonts w:hint="cs"/>
          <w:rtl/>
        </w:rPr>
        <w:t xml:space="preserve"> וכל מי שמתעניין במוזיקה יהודית שורשית,</w:t>
      </w:r>
      <w:r>
        <w:rPr>
          <w:rFonts w:hint="cs"/>
          <w:rtl/>
        </w:rPr>
        <w:t xml:space="preserve"> אשר מחפש מידע מעודכן אודות אקורדים לשירים חסידיים.</w:t>
      </w:r>
    </w:p>
    <w:p w:rsidR="0088050C" w:rsidRDefault="0088050C" w:rsidP="0088050C">
      <w:pPr>
        <w:rPr>
          <w:rtl/>
        </w:rPr>
      </w:pPr>
      <w:r>
        <w:rPr>
          <w:rFonts w:hint="cs"/>
          <w:rtl/>
        </w:rPr>
        <w:t xml:space="preserve">לקוד מצורפים דפי </w:t>
      </w:r>
      <w:r>
        <w:rPr>
          <w:rFonts w:hint="cs"/>
        </w:rPr>
        <w:t>WIKI</w:t>
      </w:r>
      <w:r>
        <w:rPr>
          <w:rFonts w:hint="cs"/>
          <w:rtl/>
        </w:rPr>
        <w:t xml:space="preserve"> המתארים את האתר ומטרותיו, ומתעדים את מהלך העבודה.</w:t>
      </w:r>
    </w:p>
    <w:p w:rsidR="004F2D14" w:rsidRDefault="00CD0E1A" w:rsidP="0023300A">
      <w:pPr>
        <w:pStyle w:val="2"/>
        <w:rPr>
          <w:rtl/>
        </w:rPr>
      </w:pPr>
      <w:r>
        <w:rPr>
          <w:rFonts w:hint="cs"/>
          <w:rtl/>
        </w:rPr>
        <w:t>היקף</w:t>
      </w:r>
      <w:bookmarkEnd w:id="4"/>
    </w:p>
    <w:p w:rsidR="002C4F37" w:rsidRDefault="002C4F37" w:rsidP="00481E4F">
      <w:pPr>
        <w:rPr>
          <w:rtl/>
        </w:rPr>
      </w:pPr>
      <w:r>
        <w:rPr>
          <w:rFonts w:hint="cs"/>
          <w:rtl/>
        </w:rPr>
        <w:t xml:space="preserve">גבולות המערכת </w:t>
      </w:r>
      <w:r>
        <w:rPr>
          <w:rtl/>
        </w:rPr>
        <w:t>–</w:t>
      </w:r>
      <w:r w:rsidR="00E77666">
        <w:rPr>
          <w:rFonts w:hint="cs"/>
          <w:rtl/>
        </w:rPr>
        <w:t xml:space="preserve"> המערכת תנגיש</w:t>
      </w:r>
      <w:r w:rsidR="00A35C92">
        <w:rPr>
          <w:rFonts w:hint="cs"/>
          <w:rtl/>
        </w:rPr>
        <w:t xml:space="preserve"> מאגר ממוין בסדר אלפביתי של אקורדים ומילים עבור שירים </w:t>
      </w:r>
      <w:r w:rsidR="000B1BBC">
        <w:rPr>
          <w:rFonts w:hint="cs"/>
          <w:rtl/>
        </w:rPr>
        <w:t>יהודיים</w:t>
      </w:r>
      <w:r w:rsidR="00B115C7">
        <w:rPr>
          <w:rFonts w:hint="cs"/>
          <w:rtl/>
        </w:rPr>
        <w:t>, ו</w:t>
      </w:r>
      <w:r w:rsidR="00A35C92">
        <w:rPr>
          <w:rFonts w:hint="cs"/>
          <w:rtl/>
        </w:rPr>
        <w:t>כן</w:t>
      </w:r>
      <w:r w:rsidR="000B1BBC">
        <w:rPr>
          <w:rFonts w:hint="cs"/>
          <w:rtl/>
        </w:rPr>
        <w:t xml:space="preserve"> </w:t>
      </w:r>
      <w:r w:rsidR="00014ACD">
        <w:rPr>
          <w:rFonts w:hint="cs"/>
          <w:rtl/>
        </w:rPr>
        <w:t>מידע לגבי כיוון גיטרה ומילון אקורדים</w:t>
      </w:r>
      <w:r w:rsidR="00A35C92">
        <w:rPr>
          <w:rFonts w:hint="cs"/>
          <w:rtl/>
        </w:rPr>
        <w:t xml:space="preserve"> </w:t>
      </w:r>
      <w:r w:rsidR="00353782">
        <w:rPr>
          <w:rFonts w:hint="cs"/>
          <w:rtl/>
        </w:rPr>
        <w:t xml:space="preserve">. </w:t>
      </w:r>
      <w:r w:rsidR="0023300A">
        <w:rPr>
          <w:rtl/>
        </w:rPr>
        <w:br/>
      </w:r>
      <w:r w:rsidR="00E77666">
        <w:rPr>
          <w:rFonts w:hint="cs"/>
          <w:rtl/>
        </w:rPr>
        <w:t xml:space="preserve">המערכת תתמוך בהעלאת </w:t>
      </w:r>
      <w:r w:rsidR="00014ACD">
        <w:rPr>
          <w:rFonts w:hint="cs"/>
          <w:rtl/>
        </w:rPr>
        <w:t>שירים חדשים למאגר הכוללים מילים ואקורדים</w:t>
      </w:r>
      <w:r w:rsidR="0023300A">
        <w:rPr>
          <w:rFonts w:hint="cs"/>
          <w:rtl/>
        </w:rPr>
        <w:t>.</w:t>
      </w:r>
      <w:r w:rsidR="0023300A">
        <w:rPr>
          <w:rtl/>
        </w:rPr>
        <w:br/>
      </w:r>
      <w:r w:rsidR="00014ACD">
        <w:rPr>
          <w:rFonts w:hint="cs"/>
          <w:rtl/>
        </w:rPr>
        <w:t>ובנוסף המערכת תאפשר דירוג שירים ותקשורת עם מנהלי האתר למשתמשים רשומים.</w:t>
      </w:r>
      <w:r w:rsidR="00353782">
        <w:rPr>
          <w:rFonts w:hint="cs"/>
          <w:rtl/>
        </w:rPr>
        <w:t xml:space="preserve"> </w:t>
      </w:r>
      <w:r w:rsidR="0023300A">
        <w:rPr>
          <w:rtl/>
        </w:rPr>
        <w:br/>
      </w:r>
      <w:r>
        <w:rPr>
          <w:rFonts w:hint="cs"/>
          <w:rtl/>
        </w:rPr>
        <w:t>היות ו</w:t>
      </w:r>
      <w:r w:rsidR="0023300A">
        <w:rPr>
          <w:rFonts w:hint="cs"/>
          <w:rtl/>
        </w:rPr>
        <w:t>המערכת מיועדת עבור הציבור החרדי-</w:t>
      </w:r>
      <w:r>
        <w:rPr>
          <w:rFonts w:hint="cs"/>
          <w:rtl/>
        </w:rPr>
        <w:t xml:space="preserve"> היא לא תתמוך בהתממשקות ל- </w:t>
      </w:r>
      <w:r w:rsidR="0023300A">
        <w:t>Faceb</w:t>
      </w:r>
      <w:r>
        <w:t>ook</w:t>
      </w:r>
      <w:r>
        <w:rPr>
          <w:rFonts w:hint="cs"/>
          <w:rtl/>
        </w:rPr>
        <w:t>, ורשתות חברתיות אחרות.</w:t>
      </w:r>
      <w:r w:rsidR="00353782">
        <w:rPr>
          <w:rFonts w:hint="cs"/>
          <w:rtl/>
        </w:rPr>
        <w:t xml:space="preserve"> </w:t>
      </w:r>
      <w:r w:rsidR="0023300A">
        <w:rPr>
          <w:rtl/>
        </w:rPr>
        <w:br/>
      </w:r>
      <w:r w:rsidR="00E77666">
        <w:rPr>
          <w:rFonts w:hint="cs"/>
          <w:rtl/>
        </w:rPr>
        <w:t>האתר לא יפרסם</w:t>
      </w:r>
      <w:r w:rsidR="00481E4F">
        <w:rPr>
          <w:rFonts w:hint="cs"/>
          <w:rtl/>
        </w:rPr>
        <w:t xml:space="preserve"> שירים שאינם שייכים לז'אנר.</w:t>
      </w:r>
    </w:p>
    <w:p w:rsidR="00CD0E1A" w:rsidRDefault="00353782" w:rsidP="00A97A1D">
      <w:pPr>
        <w:rPr>
          <w:rtl/>
        </w:rPr>
      </w:pPr>
      <w:r>
        <w:rPr>
          <w:rFonts w:hint="cs"/>
          <w:rtl/>
        </w:rPr>
        <w:t xml:space="preserve">המערכת שתפותח תהיה מערכת </w:t>
      </w:r>
      <w:r>
        <w:t>WE</w:t>
      </w:r>
      <w:r>
        <w:rPr>
          <w:rFonts w:hint="cs"/>
        </w:rPr>
        <w:t>B</w:t>
      </w:r>
      <w:r>
        <w:rPr>
          <w:rFonts w:hint="cs"/>
          <w:rtl/>
        </w:rPr>
        <w:t xml:space="preserve"> אשר מיועדת לסביבת עבודה על מחשב </w:t>
      </w:r>
      <w:r>
        <w:t>PC</w:t>
      </w:r>
      <w:r>
        <w:rPr>
          <w:rFonts w:hint="cs"/>
          <w:rtl/>
        </w:rPr>
        <w:t xml:space="preserve"> ולא על מכשירי מובייל. </w:t>
      </w:r>
      <w:r w:rsidR="0023300A">
        <w:rPr>
          <w:rtl/>
        </w:rPr>
        <w:br/>
      </w:r>
      <w:r>
        <w:rPr>
          <w:rFonts w:hint="cs"/>
          <w:rtl/>
        </w:rPr>
        <w:t xml:space="preserve">המערכת תפותח בשיטת </w:t>
      </w:r>
      <w:r w:rsidR="0023300A">
        <w:t>MEAN STA</w:t>
      </w:r>
      <w:r>
        <w:t>CK</w:t>
      </w:r>
      <w:r>
        <w:rPr>
          <w:rFonts w:hint="cs"/>
          <w:rtl/>
        </w:rPr>
        <w:t xml:space="preserve"> בעזרת הכלים והסביבות שמספקים </w:t>
      </w:r>
      <w:r w:rsidR="0023300A">
        <w:t>MongoDB</w:t>
      </w:r>
      <w:r>
        <w:rPr>
          <w:rFonts w:hint="cs"/>
          <w:rtl/>
        </w:rPr>
        <w:t xml:space="preserve">, </w:t>
      </w:r>
      <w:r>
        <w:t>EXPRESS</w:t>
      </w:r>
      <w:r>
        <w:rPr>
          <w:rFonts w:hint="cs"/>
          <w:rtl/>
        </w:rPr>
        <w:t xml:space="preserve">, </w:t>
      </w:r>
      <w:r>
        <w:t>ANGULAR</w:t>
      </w:r>
      <w:r>
        <w:rPr>
          <w:rFonts w:hint="cs"/>
          <w:rtl/>
        </w:rPr>
        <w:t xml:space="preserve"> ו </w:t>
      </w:r>
      <w:r>
        <w:t>NODEJS</w:t>
      </w:r>
      <w:r>
        <w:rPr>
          <w:rFonts w:hint="cs"/>
          <w:rtl/>
        </w:rPr>
        <w:t>.</w:t>
      </w:r>
    </w:p>
    <w:p w:rsidR="006A6B8E" w:rsidRDefault="00507579" w:rsidP="006A6B8E">
      <w:pPr>
        <w:pStyle w:val="ae"/>
        <w:ind w:left="0"/>
        <w:rPr>
          <w:rtl/>
        </w:rPr>
      </w:pPr>
      <w:r>
        <w:rPr>
          <w:rFonts w:hint="cs"/>
          <w:rtl/>
        </w:rPr>
        <w:t xml:space="preserve">בעת בנית המערכת </w:t>
      </w:r>
      <w:r w:rsidR="006A6B8E">
        <w:rPr>
          <w:rFonts w:hint="cs"/>
          <w:rtl/>
        </w:rPr>
        <w:t>יש להקפיד ולדאוג שהמערכת תהיה נוחה לתחזוקה ולפיתוח ע"י המתכנתים באופן שיהיה קל להבין את הרכיבים והקשרים ביניהם לצורך הרחבה עתידית.</w:t>
      </w:r>
    </w:p>
    <w:p w:rsidR="006A6B8E" w:rsidRPr="00507579" w:rsidRDefault="006A6B8E" w:rsidP="00507579">
      <w:pPr>
        <w:pStyle w:val="ae"/>
        <w:ind w:left="0"/>
        <w:rPr>
          <w:rFonts w:asciiTheme="minorBidi" w:hAnsiTheme="minorBidi"/>
          <w:rtl/>
        </w:rPr>
      </w:pPr>
      <w:r>
        <w:rPr>
          <w:rFonts w:hint="cs"/>
          <w:rtl/>
        </w:rPr>
        <w:t xml:space="preserve">לצורך נוחות המשתמש ועמידה בסטנדרטים תכנותיים גבוהים נעבוד עם מודל השכבות </w:t>
      </w:r>
      <w:r>
        <w:t>MVC</w:t>
      </w:r>
      <w:r>
        <w:rPr>
          <w:rFonts w:hint="cs"/>
          <w:rtl/>
        </w:rPr>
        <w:t xml:space="preserve"> </w:t>
      </w:r>
      <w:r w:rsidRPr="006A6B8E">
        <w:rPr>
          <w:rFonts w:asciiTheme="minorBidi" w:hAnsiTheme="minorBidi" w:cs="Arial"/>
          <w:rtl/>
        </w:rPr>
        <w:t>מחלק</w:t>
      </w:r>
      <w:r w:rsidRPr="006A6B8E">
        <w:rPr>
          <w:rFonts w:asciiTheme="minorBidi" w:hAnsiTheme="minorBidi"/>
        </w:rPr>
        <w:t xml:space="preserve"> </w:t>
      </w:r>
      <w:r w:rsidRPr="006A6B8E">
        <w:rPr>
          <w:rFonts w:asciiTheme="minorBidi" w:hAnsiTheme="minorBidi"/>
          <w:rtl/>
        </w:rPr>
        <w:t xml:space="preserve"> </w:t>
      </w:r>
      <w:r w:rsidR="00CD401A" w:rsidRPr="006A6B8E">
        <w:rPr>
          <w:rFonts w:asciiTheme="minorBidi" w:hAnsiTheme="minorBidi" w:cs="Arial"/>
          <w:rtl/>
        </w:rPr>
        <w:t>את</w:t>
      </w:r>
      <w:r w:rsidR="00CD401A" w:rsidRPr="006A6B8E">
        <w:rPr>
          <w:rFonts w:asciiTheme="minorBidi" w:hAnsiTheme="minorBidi"/>
          <w:rtl/>
        </w:rPr>
        <w:t xml:space="preserve"> </w:t>
      </w:r>
      <w:r w:rsidRPr="006A6B8E">
        <w:rPr>
          <w:rFonts w:asciiTheme="minorBidi" w:hAnsiTheme="minorBidi"/>
          <w:rtl/>
        </w:rPr>
        <w:t>היישום לשלשה רבדים:</w:t>
      </w:r>
    </w:p>
    <w:p w:rsidR="006A6B8E" w:rsidRDefault="006A6B8E" w:rsidP="006A6B8E">
      <w:pPr>
        <w:pStyle w:val="ae"/>
        <w:numPr>
          <w:ilvl w:val="0"/>
          <w:numId w:val="25"/>
        </w:numPr>
        <w:ind w:left="720"/>
        <w:rPr>
          <w:rtl/>
        </w:rPr>
      </w:pPr>
      <w:r>
        <w:rPr>
          <w:rFonts w:hint="cs"/>
          <w:rtl/>
        </w:rPr>
        <w:t>שכבת ה</w:t>
      </w:r>
      <w:r>
        <w:t>view</w:t>
      </w:r>
      <w:r>
        <w:rPr>
          <w:rFonts w:hint="cs"/>
          <w:rtl/>
        </w:rPr>
        <w:t xml:space="preserve">- </w:t>
      </w:r>
      <w:r>
        <w:t>Presentation Layer</w:t>
      </w:r>
      <w:r>
        <w:rPr>
          <w:rFonts w:hint="cs"/>
          <w:rtl/>
        </w:rPr>
        <w:t xml:space="preserve"> או ממשק המשתמש -</w:t>
      </w:r>
      <w:r>
        <w:t>User Interface</w:t>
      </w:r>
      <w:r w:rsidR="00507579">
        <w:rPr>
          <w:rFonts w:hint="cs"/>
          <w:rtl/>
        </w:rPr>
        <w:t>.</w:t>
      </w:r>
    </w:p>
    <w:p w:rsidR="006A6B8E" w:rsidRDefault="006A6B8E" w:rsidP="006A6B8E">
      <w:pPr>
        <w:pStyle w:val="ae"/>
        <w:numPr>
          <w:ilvl w:val="0"/>
          <w:numId w:val="25"/>
        </w:numPr>
        <w:ind w:left="720"/>
      </w:pPr>
      <w:r>
        <w:rPr>
          <w:rFonts w:hint="cs"/>
          <w:rtl/>
        </w:rPr>
        <w:t>שכבת הביניים -</w:t>
      </w:r>
      <w:r w:rsidR="00507579">
        <w:t>Controller</w:t>
      </w:r>
      <w:r>
        <w:rPr>
          <w:rFonts w:hint="cs"/>
          <w:rtl/>
        </w:rPr>
        <w:t>-</w:t>
      </w:r>
      <w:r w:rsidR="0050757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הלוגיקה העסקית </w:t>
      </w:r>
      <w:r>
        <w:rPr>
          <w:rtl/>
        </w:rPr>
        <w:t>–</w:t>
      </w:r>
      <w:r>
        <w:rPr>
          <w:rFonts w:hint="cs"/>
          <w:rtl/>
        </w:rPr>
        <w:t>מקשר בין שכבת התצוגה לשכבת המידע.</w:t>
      </w:r>
    </w:p>
    <w:p w:rsidR="006A6B8E" w:rsidRDefault="006A6B8E" w:rsidP="00C23D5B">
      <w:pPr>
        <w:pStyle w:val="ae"/>
        <w:numPr>
          <w:ilvl w:val="0"/>
          <w:numId w:val="26"/>
        </w:numPr>
        <w:ind w:left="720"/>
      </w:pPr>
      <w:r>
        <w:rPr>
          <w:rFonts w:hint="cs"/>
          <w:rtl/>
        </w:rPr>
        <w:t xml:space="preserve">שכבת המידע </w:t>
      </w:r>
      <w:r>
        <w:t>Model</w:t>
      </w:r>
      <w:r>
        <w:rPr>
          <w:rFonts w:hint="cs"/>
          <w:rtl/>
        </w:rPr>
        <w:t>-</w:t>
      </w:r>
      <w:r w:rsidR="00507579">
        <w:rPr>
          <w:rFonts w:hint="cs"/>
          <w:rtl/>
        </w:rPr>
        <w:t xml:space="preserve"> </w:t>
      </w:r>
      <w:r>
        <w:rPr>
          <w:rFonts w:hint="cs"/>
          <w:rtl/>
        </w:rPr>
        <w:t>מסד הנתונים+</w:t>
      </w:r>
      <w:r>
        <w:t>Data Access Layer</w:t>
      </w:r>
      <w:r w:rsidR="00507579">
        <w:rPr>
          <w:rFonts w:hint="cs"/>
          <w:rtl/>
        </w:rPr>
        <w:t>.</w:t>
      </w:r>
    </w:p>
    <w:p w:rsidR="00C267E5" w:rsidRDefault="00C267E5" w:rsidP="00C267E5">
      <w:pPr>
        <w:pStyle w:val="ae"/>
        <w:ind w:left="0" w:firstLine="720"/>
        <w:rPr>
          <w:rFonts w:hint="cs"/>
          <w:b/>
          <w:bCs/>
          <w:rtl/>
        </w:rPr>
      </w:pPr>
    </w:p>
    <w:p w:rsidR="00C267E5" w:rsidRPr="00E928E5" w:rsidRDefault="00C267E5" w:rsidP="00C267E5">
      <w:pPr>
        <w:pStyle w:val="ae"/>
        <w:ind w:left="0" w:firstLine="84"/>
        <w:rPr>
          <w:b/>
          <w:bCs/>
          <w:rtl/>
        </w:rPr>
      </w:pPr>
      <w:r>
        <w:rPr>
          <w:rFonts w:hint="cs"/>
          <w:b/>
          <w:bCs/>
          <w:rtl/>
        </w:rPr>
        <w:t>יתרונות המודל</w:t>
      </w:r>
      <w:r w:rsidR="00507579">
        <w:rPr>
          <w:rFonts w:hint="cs"/>
          <w:b/>
          <w:bCs/>
          <w:rtl/>
        </w:rPr>
        <w:t>:</w:t>
      </w:r>
    </w:p>
    <w:p w:rsidR="00C267E5" w:rsidRDefault="00C267E5" w:rsidP="00C267E5">
      <w:pPr>
        <w:pStyle w:val="ae"/>
        <w:numPr>
          <w:ilvl w:val="0"/>
          <w:numId w:val="27"/>
        </w:numPr>
        <w:ind w:left="1080"/>
        <w:rPr>
          <w:rtl/>
        </w:rPr>
      </w:pPr>
      <w:r>
        <w:rPr>
          <w:rFonts w:hint="cs"/>
          <w:rtl/>
        </w:rPr>
        <w:t>גמישות מערכת, כך שניתן לשדרג כל אחת מהשכבות ללא תלות בשכבה אחרת.</w:t>
      </w:r>
    </w:p>
    <w:p w:rsidR="00C267E5" w:rsidRDefault="00C267E5" w:rsidP="00C267E5">
      <w:pPr>
        <w:pStyle w:val="ae"/>
        <w:numPr>
          <w:ilvl w:val="0"/>
          <w:numId w:val="28"/>
        </w:numPr>
        <w:ind w:left="1080"/>
        <w:rPr>
          <w:rtl/>
        </w:rPr>
      </w:pPr>
      <w:r>
        <w:rPr>
          <w:rFonts w:hint="cs"/>
          <w:rtl/>
        </w:rPr>
        <w:t>קלות פיתוח המערכת.</w:t>
      </w:r>
    </w:p>
    <w:p w:rsidR="00C267E5" w:rsidRDefault="00C267E5" w:rsidP="00C267E5">
      <w:pPr>
        <w:pStyle w:val="ae"/>
        <w:numPr>
          <w:ilvl w:val="0"/>
          <w:numId w:val="28"/>
        </w:numPr>
        <w:ind w:left="1080"/>
        <w:rPr>
          <w:rtl/>
        </w:rPr>
      </w:pPr>
      <w:r>
        <w:rPr>
          <w:rFonts w:hint="cs"/>
          <w:rtl/>
        </w:rPr>
        <w:t>עדכון קוד התכנית הוא פשוט ומרוכז במקום אחד.</w:t>
      </w:r>
    </w:p>
    <w:p w:rsidR="00C267E5" w:rsidRDefault="00C267E5" w:rsidP="00C267E5">
      <w:pPr>
        <w:pStyle w:val="ae"/>
        <w:numPr>
          <w:ilvl w:val="0"/>
          <w:numId w:val="29"/>
        </w:numPr>
        <w:ind w:left="1080"/>
        <w:rPr>
          <w:color w:val="000000" w:themeColor="text1"/>
          <w:rtl/>
        </w:rPr>
      </w:pPr>
      <w:r>
        <w:rPr>
          <w:rFonts w:hint="cs"/>
          <w:rtl/>
        </w:rPr>
        <w:t>שימוש חו</w:t>
      </w:r>
      <w:r>
        <w:rPr>
          <w:rFonts w:hint="cs"/>
          <w:color w:val="000000" w:themeColor="text1"/>
          <w:rtl/>
        </w:rPr>
        <w:t>זר בקוד הופך את היישום לקטן ופשוט יותר.</w:t>
      </w:r>
    </w:p>
    <w:p w:rsidR="00C267E5" w:rsidRDefault="00C267E5" w:rsidP="00C267E5">
      <w:pPr>
        <w:pStyle w:val="ae"/>
        <w:numPr>
          <w:ilvl w:val="0"/>
          <w:numId w:val="30"/>
        </w:numPr>
        <w:ind w:left="1080"/>
      </w:pPr>
      <w:r>
        <w:rPr>
          <w:rFonts w:hint="cs"/>
          <w:color w:val="000000" w:themeColor="text1"/>
          <w:rtl/>
        </w:rPr>
        <w:lastRenderedPageBreak/>
        <w:t>תחזוקת המערכת פשוטה יותר.</w:t>
      </w:r>
    </w:p>
    <w:p w:rsidR="00507579" w:rsidRDefault="00507579" w:rsidP="00507579">
      <w:pPr>
        <w:pStyle w:val="ae"/>
        <w:ind w:left="1080"/>
      </w:pPr>
    </w:p>
    <w:p w:rsidR="00CD401A" w:rsidRPr="00CD401A" w:rsidRDefault="00CD401A" w:rsidP="00CD401A">
      <w:pPr>
        <w:pStyle w:val="ae"/>
        <w:ind w:left="0"/>
        <w:rPr>
          <w:b/>
          <w:bCs/>
          <w:rtl/>
        </w:rPr>
      </w:pPr>
      <w:r w:rsidRPr="00CD401A">
        <w:rPr>
          <w:rFonts w:hint="cs"/>
          <w:b/>
          <w:bCs/>
          <w:rtl/>
        </w:rPr>
        <w:t>ממשק משתמש</w:t>
      </w:r>
      <w:r w:rsidR="00507579">
        <w:rPr>
          <w:rFonts w:hint="cs"/>
          <w:b/>
          <w:bCs/>
          <w:rtl/>
        </w:rPr>
        <w:t>:</w:t>
      </w:r>
    </w:p>
    <w:p w:rsidR="00CD401A" w:rsidRDefault="00CD401A" w:rsidP="00CD401A">
      <w:pPr>
        <w:pStyle w:val="ae"/>
        <w:ind w:left="0"/>
        <w:rPr>
          <w:rtl/>
        </w:rPr>
      </w:pPr>
      <w:r>
        <w:rPr>
          <w:rFonts w:hint="cs"/>
          <w:rtl/>
        </w:rPr>
        <w:t>המערכת מיועדת לשימוש מגוון רחב של אנשים בגילאים שונים, חלקם אינם בהכרח מיומנים בעבודה עם מחשב, אי לכך נדרש שממשק המשתמש יהיה קל, פשוט ונ</w:t>
      </w:r>
      <w:r w:rsidR="00507579">
        <w:rPr>
          <w:rFonts w:hint="cs"/>
          <w:rtl/>
        </w:rPr>
        <w:t>ו</w:t>
      </w:r>
      <w:r>
        <w:rPr>
          <w:rFonts w:hint="cs"/>
          <w:rtl/>
        </w:rPr>
        <w:t>ח ביותר להבנה ושימוש.</w:t>
      </w:r>
    </w:p>
    <w:p w:rsidR="00CD401A" w:rsidRPr="00F571AC" w:rsidRDefault="00CD401A" w:rsidP="00CD401A">
      <w:pPr>
        <w:pStyle w:val="ae"/>
        <w:ind w:left="0"/>
        <w:rPr>
          <w:rtl/>
        </w:rPr>
      </w:pPr>
      <w:r>
        <w:rPr>
          <w:rFonts w:hint="cs"/>
          <w:rtl/>
        </w:rPr>
        <w:t xml:space="preserve">המערכת תיבנה כמערכת של </w:t>
      </w:r>
      <w:r w:rsidR="00507579">
        <w:t xml:space="preserve"> </w:t>
      </w:r>
      <w:r>
        <w:t xml:space="preserve">web </w:t>
      </w:r>
      <w:r w:rsidR="00F571AC">
        <w:t>application</w:t>
      </w:r>
      <w:r w:rsidR="00F571AC">
        <w:rPr>
          <w:rFonts w:hint="cs"/>
          <w:rtl/>
        </w:rPr>
        <w:t xml:space="preserve"> הנלמדת תוך כדי שימוש ובלי צורך במדריכי הפעלה.</w:t>
      </w:r>
    </w:p>
    <w:p w:rsidR="00CD401A" w:rsidRDefault="00507579" w:rsidP="00CD401A">
      <w:pPr>
        <w:pStyle w:val="ae"/>
        <w:ind w:left="0"/>
        <w:rPr>
          <w:rtl/>
        </w:rPr>
      </w:pPr>
      <w:r>
        <w:rPr>
          <w:rFonts w:hint="cs"/>
          <w:rtl/>
        </w:rPr>
        <w:t xml:space="preserve">המערכת תבנה עפ"י </w:t>
      </w:r>
      <w:r w:rsidR="00CD401A">
        <w:rPr>
          <w:rFonts w:hint="cs"/>
          <w:rtl/>
        </w:rPr>
        <w:t>כללי הנדסת אנוש.</w:t>
      </w:r>
    </w:p>
    <w:p w:rsidR="00CD401A" w:rsidRDefault="00CD401A" w:rsidP="00CD401A">
      <w:pPr>
        <w:pStyle w:val="ae"/>
        <w:ind w:left="0"/>
        <w:rPr>
          <w:rtl/>
        </w:rPr>
      </w:pPr>
    </w:p>
    <w:p w:rsidR="00CD401A" w:rsidRPr="00CD401A" w:rsidRDefault="00CD401A" w:rsidP="00CD401A">
      <w:pPr>
        <w:pStyle w:val="ae"/>
        <w:ind w:left="0"/>
        <w:rPr>
          <w:b/>
          <w:bCs/>
          <w:rtl/>
        </w:rPr>
      </w:pPr>
      <w:r w:rsidRPr="00CD401A">
        <w:rPr>
          <w:rFonts w:hint="cs"/>
          <w:b/>
          <w:bCs/>
          <w:rtl/>
        </w:rPr>
        <w:t>כללי הנדסת אנוש</w:t>
      </w:r>
    </w:p>
    <w:p w:rsidR="00CD401A" w:rsidRDefault="00CD401A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ממשק המשתמש יהיה קל לתפעול.</w:t>
      </w:r>
    </w:p>
    <w:p w:rsidR="00CD401A" w:rsidRDefault="00CD401A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תשמר אחידות בתפיסת התפעול ועיצוב המסכים.</w:t>
      </w:r>
    </w:p>
    <w:p w:rsidR="00CD40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תתאפשר</w:t>
      </w:r>
      <w:r w:rsidR="00CD401A">
        <w:rPr>
          <w:rFonts w:hint="cs"/>
          <w:rtl/>
        </w:rPr>
        <w:t xml:space="preserve"> קישוריות בין המסכים, וכן מעבר קל בין המסכים.</w:t>
      </w:r>
    </w:p>
    <w:p w:rsidR="00CD40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תתאפשר</w:t>
      </w:r>
      <w:r w:rsidR="00CD401A">
        <w:rPr>
          <w:rFonts w:hint="cs"/>
          <w:rtl/>
        </w:rPr>
        <w:t xml:space="preserve"> גישה מהפעילויות שבתפריט למסכים.</w:t>
      </w:r>
    </w:p>
    <w:p w:rsidR="00C267E5" w:rsidRPr="00CD0E1A" w:rsidRDefault="00F571AC" w:rsidP="00CD401A">
      <w:pPr>
        <w:pStyle w:val="ae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>יתאפשר</w:t>
      </w:r>
      <w:r w:rsidR="00CD401A" w:rsidRPr="00CE6D09">
        <w:rPr>
          <w:rFonts w:hint="cs"/>
          <w:rtl/>
        </w:rPr>
        <w:t xml:space="preserve"> סימון ברור לשדות חובה במסכים בהם יש לקלוט או לעדכן נתונים.</w:t>
      </w:r>
      <w:r w:rsidR="00CD401A" w:rsidRPr="00CD0E1A">
        <w:rPr>
          <w:rtl/>
        </w:rPr>
        <w:t xml:space="preserve"> </w:t>
      </w:r>
    </w:p>
    <w:p w:rsidR="002A28A3" w:rsidRDefault="002A28A3" w:rsidP="002A28A3">
      <w:pPr>
        <w:pStyle w:val="2"/>
        <w:rPr>
          <w:rtl/>
        </w:rPr>
      </w:pPr>
      <w:bookmarkStart w:id="5" w:name="_Toc275493956"/>
      <w:r>
        <w:rPr>
          <w:rFonts w:hint="cs"/>
          <w:rtl/>
        </w:rPr>
        <w:t>סקירה</w:t>
      </w:r>
      <w:bookmarkEnd w:id="5"/>
    </w:p>
    <w:p w:rsidR="004F2D14" w:rsidRDefault="001312A8" w:rsidP="0037380C">
      <w:pPr>
        <w:rPr>
          <w:rtl/>
        </w:rPr>
      </w:pPr>
      <w:r>
        <w:rPr>
          <w:rFonts w:hint="cs"/>
          <w:rtl/>
        </w:rPr>
        <w:t xml:space="preserve">בהמשך המסמך נסקור את אופן השימוש במערכת ודרישותיה הפונקציונאליות והלא </w:t>
      </w:r>
      <w:r w:rsidR="0037380C">
        <w:rPr>
          <w:rFonts w:hint="cs"/>
          <w:rtl/>
        </w:rPr>
        <w:t>פונקציונליות</w:t>
      </w:r>
      <w:r>
        <w:rPr>
          <w:rFonts w:hint="cs"/>
          <w:rtl/>
        </w:rPr>
        <w:t xml:space="preserve"> בהתאם למטרות שהוגדרו ע"י דרישות הלקוח.</w:t>
      </w:r>
      <w:r w:rsidR="0037380C">
        <w:rPr>
          <w:rtl/>
        </w:rPr>
        <w:br/>
      </w:r>
      <w:r w:rsidR="0037380C">
        <w:rPr>
          <w:rFonts w:hint="cs"/>
          <w:rtl/>
        </w:rPr>
        <w:t>נשתמש במודל ארגוני- תרחישי שימוש, סיפורי משתמשים, מפרט דרישות ואב טיפוס של ממשק המשתמש.</w:t>
      </w:r>
    </w:p>
    <w:p w:rsidR="0037380C" w:rsidRPr="00CD0E1A" w:rsidRDefault="0037380C" w:rsidP="0037380C">
      <w:pPr>
        <w:rPr>
          <w:rtl/>
        </w:rPr>
      </w:pPr>
      <w:r>
        <w:rPr>
          <w:rFonts w:hint="cs"/>
          <w:rtl/>
        </w:rPr>
        <w:t>דוקומנטציה- כרגע אין מסמכים רלוונטיים.</w:t>
      </w:r>
    </w:p>
    <w:p w:rsidR="007F759B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6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6"/>
    </w:p>
    <w:p w:rsidR="002F482D" w:rsidRDefault="004D3E91" w:rsidP="00A614C2">
      <w:pPr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C4DA5FC" wp14:editId="69E57A61">
            <wp:extent cx="254635" cy="2463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>תרחישי השימוש מהווים כלי לניתוח הדרישות והבסיס ל</w:t>
      </w:r>
      <w:r w:rsidR="00A614C2">
        <w:rPr>
          <w:rFonts w:cs="Arial" w:hint="cs"/>
          <w:rtl/>
        </w:rPr>
        <w:t>טבלת</w:t>
      </w:r>
      <w:r>
        <w:rPr>
          <w:rFonts w:cs="Arial" w:hint="cs"/>
          <w:rtl/>
        </w:rPr>
        <w:t xml:space="preserve"> הדרישות שעל בסיסה י</w:t>
      </w:r>
      <w:r w:rsidR="004C5722">
        <w:rPr>
          <w:rFonts w:cs="Arial" w:hint="cs"/>
          <w:rtl/>
        </w:rPr>
        <w:t>מ</w:t>
      </w:r>
      <w:r>
        <w:rPr>
          <w:rFonts w:cs="Arial" w:hint="cs"/>
          <w:rtl/>
        </w:rPr>
        <w:t>שיך פיתוח המוצר.</w:t>
      </w:r>
    </w:p>
    <w:p w:rsidR="00CD0E1A" w:rsidRDefault="00CD0E1A" w:rsidP="00CD0E1A">
      <w:pPr>
        <w:rPr>
          <w:rFonts w:cs="Arial"/>
          <w:rtl/>
        </w:rPr>
      </w:pPr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03349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בעל האתר</w:t>
            </w:r>
          </w:p>
        </w:tc>
        <w:tc>
          <w:tcPr>
            <w:tcW w:w="6408" w:type="dxa"/>
          </w:tcPr>
          <w:p w:rsidR="0020739E" w:rsidRDefault="00B115C7" w:rsidP="00467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פרסום ועדכון מידע באתר, בקרה ועריכת חומרים שהועלו על ידי המשתמשים.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B115C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מפרסמים באתר</w:t>
            </w:r>
          </w:p>
        </w:tc>
        <w:tc>
          <w:tcPr>
            <w:tcW w:w="6408" w:type="dxa"/>
          </w:tcPr>
          <w:p w:rsidR="0020739E" w:rsidRDefault="00B115C7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פרסום מידע הנחוץ למוזיקאים וחובבנים.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B115C7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גיטריסטים וחובבנים</w:t>
            </w:r>
          </w:p>
        </w:tc>
        <w:tc>
          <w:tcPr>
            <w:tcW w:w="6408" w:type="dxa"/>
          </w:tcPr>
          <w:p w:rsidR="00B115C7" w:rsidRDefault="00B115C7" w:rsidP="00B11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צפייה באקורדים המפורסמים באתר בצורה נוחה וקריאה,</w:t>
            </w:r>
          </w:p>
          <w:p w:rsidR="0020739E" w:rsidRDefault="00B115C7" w:rsidP="00B11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נגיש בתכני האתר הנלווים.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B115C7" w:rsidP="00B11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שימוש בתכני האתר לגבי מידע אודות מוזיקה יהודית.</w:t>
            </w:r>
          </w:p>
        </w:tc>
      </w:tr>
      <w:tr w:rsidR="0037380C" w:rsidRPr="0020739E" w:rsidTr="0037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37380C" w:rsidRDefault="0037380C" w:rsidP="0020739E">
            <w:pPr>
              <w:rPr>
                <w:rtl/>
              </w:rPr>
            </w:pPr>
            <w:r>
              <w:rPr>
                <w:rFonts w:hint="cs"/>
              </w:rPr>
              <w:t>GOOGLE</w:t>
            </w:r>
          </w:p>
        </w:tc>
        <w:tc>
          <w:tcPr>
            <w:tcW w:w="6408" w:type="dxa"/>
          </w:tcPr>
          <w:p w:rsidR="0037380C" w:rsidRDefault="0037380C" w:rsidP="00B84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איסוף נתונים ומידע אודות משתמשים והעדפותיהם ע"מ לערוך פילוח שוק.</w:t>
            </w:r>
          </w:p>
        </w:tc>
      </w:tr>
    </w:tbl>
    <w:p w:rsidR="0037380C" w:rsidRDefault="0037380C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Default="00ED57A6" w:rsidP="0037380C">
      <w:pPr>
        <w:pStyle w:val="ae"/>
        <w:ind w:left="786"/>
        <w:rPr>
          <w:rtl/>
        </w:rPr>
      </w:pPr>
    </w:p>
    <w:p w:rsidR="00ED57A6" w:rsidRPr="0037380C" w:rsidRDefault="00ED57A6" w:rsidP="0037380C">
      <w:pPr>
        <w:pStyle w:val="ae"/>
        <w:ind w:left="786"/>
      </w:pPr>
    </w:p>
    <w:p w:rsidR="00CD0E1A" w:rsidRDefault="00CD0E1A" w:rsidP="004F2D14">
      <w:pPr>
        <w:pStyle w:val="ae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lastRenderedPageBreak/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סיכום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Pr="00831756">
        <w:rPr>
          <w:rFonts w:cs="Arial"/>
          <w:u w:val="single"/>
          <w:rtl/>
        </w:rPr>
        <w:t>-</w:t>
      </w:r>
      <w:r w:rsidRPr="00831756">
        <w:rPr>
          <w:rFonts w:cs="Arial" w:hint="cs"/>
          <w:u w:val="single"/>
          <w:rtl/>
        </w:rPr>
        <w:t>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  <w:r w:rsidR="00831756">
        <w:rPr>
          <w:rFonts w:cs="Arial"/>
          <w:rtl/>
        </w:rPr>
        <w:br/>
      </w:r>
    </w:p>
    <w:p w:rsidR="00946C3B" w:rsidRDefault="00AE0720" w:rsidP="00946C3B">
      <w:pPr>
        <w:rPr>
          <w:rtl/>
        </w:rPr>
      </w:pPr>
      <w:r w:rsidRPr="00AE0720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-2689</wp:posOffset>
            </wp:positionH>
            <wp:positionV relativeFrom="paragraph">
              <wp:posOffset>2316</wp:posOffset>
            </wp:positionV>
            <wp:extent cx="5274310" cy="4033339"/>
            <wp:effectExtent l="0" t="0" r="2540" b="5715"/>
            <wp:wrapNone/>
            <wp:docPr id="1" name="תמונה 1" descr="C:\Users\user\Documents\לימודיייייםםםם\סמסטר ו\הנדסת תוכנה\אתר אקורדים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לימודיייייםםםם\סמסטר ו\הנדסת תוכנה\אתר אקורדים\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6C3B" w:rsidRDefault="00946C3B" w:rsidP="00946C3B">
      <w:pPr>
        <w:rPr>
          <w:rFonts w:hint="cs"/>
          <w:rtl/>
        </w:rPr>
      </w:pPr>
    </w:p>
    <w:p w:rsidR="00946C3B" w:rsidRDefault="00946C3B" w:rsidP="00946C3B">
      <w:pPr>
        <w:rPr>
          <w:rtl/>
        </w:rPr>
      </w:pPr>
    </w:p>
    <w:p w:rsidR="00946C3B" w:rsidRPr="00CD0E1A" w:rsidRDefault="00946C3B" w:rsidP="00946C3B"/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ED57A6" w:rsidRDefault="00ED57A6" w:rsidP="00342025">
      <w:pPr>
        <w:ind w:left="360"/>
        <w:rPr>
          <w:rFonts w:cs="Arial"/>
          <w:u w:val="single"/>
          <w:rtl/>
        </w:rPr>
      </w:pPr>
    </w:p>
    <w:p w:rsidR="00AE0720" w:rsidRDefault="003613A7" w:rsidP="00AE0720">
      <w:pPr>
        <w:rPr>
          <w:rFonts w:cs="Arial"/>
          <w:u w:val="single"/>
          <w:rtl/>
        </w:rPr>
      </w:pPr>
      <w:r>
        <w:rPr>
          <w:rFonts w:cs="Arial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28074</wp:posOffset>
                </wp:positionH>
                <wp:positionV relativeFrom="paragraph">
                  <wp:posOffset>100865</wp:posOffset>
                </wp:positionV>
                <wp:extent cx="5325979" cy="4584700"/>
                <wp:effectExtent l="0" t="0" r="27305" b="2540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979" cy="4584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56048" id="מלבן 5" o:spid="_x0000_s1026" style="position:absolute;left:0;text-align:left;margin-left:2.2pt;margin-top:7.95pt;width:419.35pt;height:361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" fillcolor="white [3212]" strokecolor="black [3213]"/>
            </w:pict>
          </mc:Fallback>
        </mc:AlternateContent>
      </w:r>
    </w:p>
    <w:p w:rsidR="003613A7" w:rsidRDefault="003613A7" w:rsidP="00AE0720">
      <w:pPr>
        <w:rPr>
          <w:rFonts w:cs="Arial"/>
          <w:u w:val="single"/>
          <w:rtl/>
        </w:rPr>
      </w:pPr>
      <w:r w:rsidRPr="003613A7">
        <w:rPr>
          <w:rFonts w:cs="Arial"/>
          <w:noProof/>
          <w:u w:val="single"/>
          <w:rtl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57785</wp:posOffset>
            </wp:positionV>
            <wp:extent cx="4927600" cy="4257675"/>
            <wp:effectExtent l="0" t="0" r="6350" b="9525"/>
            <wp:wrapNone/>
            <wp:docPr id="4" name="תמונה 4" descr="C:\Users\user\Documents\לימודיייייםםםם\סמסטר ו\הנדסת תוכנה\אתר אקורדים\up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לימודיייייםםםם\סמסטר ו\הנדסת תוכנה\אתר אקורדים\uploa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35" cy="42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613A7" w:rsidRDefault="003613A7" w:rsidP="00AE0720">
      <w:pPr>
        <w:rPr>
          <w:rFonts w:cs="Arial"/>
          <w:u w:val="single"/>
          <w:rtl/>
        </w:rPr>
      </w:pPr>
    </w:p>
    <w:p w:rsidR="00342025" w:rsidRDefault="00CD0E1A" w:rsidP="00AE0720">
      <w:pPr>
        <w:rPr>
          <w:rtl/>
        </w:rPr>
      </w:pPr>
      <w:r w:rsidRPr="00831756">
        <w:rPr>
          <w:rFonts w:cs="Arial" w:hint="cs"/>
          <w:u w:val="single"/>
          <w:rtl/>
        </w:rPr>
        <w:lastRenderedPageBreak/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F03230" w:rsidRDefault="00F03230" w:rsidP="00A929D4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i/>
                <w:iCs w:val="0"/>
                <w:u w:val="none"/>
                <w:rtl/>
              </w:rPr>
            </w:pPr>
            <w:r w:rsidRPr="00F03230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</w:rPr>
              <w:t>UC</w:t>
            </w:r>
            <w:r w:rsidRPr="00F03230">
              <w:rPr>
                <w:b w:val="0"/>
                <w:bCs w:val="0"/>
                <w:i/>
                <w:iCs w:val="0"/>
                <w:color w:val="auto"/>
                <w:u w:val="none"/>
              </w:rPr>
              <w:t>1</w:t>
            </w:r>
            <w:r w:rsidRPr="00F03230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  <w:rtl/>
              </w:rPr>
              <w:t xml:space="preserve">. </w:t>
            </w:r>
            <w:r w:rsidR="00EF3B41">
              <w:rPr>
                <w:rFonts w:hint="cs"/>
                <w:b w:val="0"/>
                <w:bCs w:val="0"/>
                <w:i/>
                <w:iCs w:val="0"/>
                <w:color w:val="auto"/>
                <w:u w:val="none"/>
                <w:rtl/>
              </w:rPr>
              <w:t>צפייה באקורדים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F3B41" w:rsidRDefault="00ED57A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גיטריסט/מוזיקאי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F03230" w:rsidRDefault="00E50B68" w:rsidP="00EF3B4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</w:t>
            </w:r>
            <w:r w:rsidR="00342025" w:rsidRPr="00F03230">
              <w:rPr>
                <w:i/>
                <w:iCs w:val="0"/>
                <w:color w:val="auto"/>
                <w:u w:val="none"/>
                <w:rtl/>
              </w:rPr>
              <w:t xml:space="preserve">מעוניין </w:t>
            </w:r>
            <w:r w:rsidR="00F03230" w:rsidRPr="00F03230">
              <w:rPr>
                <w:rFonts w:hint="cs"/>
                <w:i/>
                <w:iCs w:val="0"/>
                <w:color w:val="auto"/>
                <w:u w:val="none"/>
                <w:rtl/>
              </w:rPr>
              <w:t>ל</w:t>
            </w:r>
            <w:r w:rsidR="00EF3B41">
              <w:rPr>
                <w:rFonts w:hint="cs"/>
                <w:i/>
                <w:iCs w:val="0"/>
                <w:color w:val="auto"/>
                <w:u w:val="none"/>
                <w:rtl/>
              </w:rPr>
              <w:t>צפות באקורדים של שיר מסויים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8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E50B68" w:rsidRDefault="00C23D5B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מאגר שירים</w:t>
            </w:r>
            <w:r w:rsidR="00E50B68" w:rsidRPr="00E50B68">
              <w:rPr>
                <w:rFonts w:hint="cs"/>
                <w:i/>
                <w:iCs w:val="0"/>
                <w:color w:val="auto"/>
                <w:u w:val="none"/>
                <w:rtl/>
              </w:rPr>
              <w:t>, משתמש</w:t>
            </w:r>
            <w:r w:rsidR="003613A7" w:rsidRPr="003613A7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F03230" w:rsidRDefault="00E50B68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342025" w:rsidRPr="00F03230">
              <w:rPr>
                <w:i/>
                <w:iCs w:val="0"/>
                <w:color w:val="auto"/>
                <w:u w:val="none"/>
                <w:rtl/>
              </w:rPr>
              <w:t xml:space="preserve"> 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23D5B">
              <w:rPr>
                <w:rFonts w:hint="cs"/>
                <w:i/>
                <w:iCs w:val="0"/>
                <w:color w:val="auto"/>
                <w:u w:val="none"/>
                <w:rtl/>
              </w:rPr>
              <w:t>שימוש במאגר השירים ללא קניית ספר אקורדים או עבודה עצמית.</w:t>
            </w:r>
          </w:p>
          <w:p w:rsidR="00342025" w:rsidRDefault="00482C15" w:rsidP="003613A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בעלי האתר</w:t>
            </w:r>
            <w:r w:rsidR="00342025" w:rsidRPr="00482C15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 w:rsidR="003613A7">
              <w:rPr>
                <w:rFonts w:hint="cs"/>
                <w:i/>
                <w:iCs w:val="0"/>
                <w:color w:val="auto"/>
                <w:u w:val="none"/>
                <w:rtl/>
              </w:rPr>
              <w:t>קידום נושא המוזיקה היהודית ברשת</w:t>
            </w: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3613A7" w:rsidRPr="003613A7" w:rsidRDefault="003613A7" w:rsidP="003613A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מפרסמים- פרסומות לקהל היעד.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E50B68" w:rsidRDefault="00E50B68" w:rsidP="003613A7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="00482C15" w:rsidRPr="0030551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נכנס </w:t>
            </w:r>
            <w:r w:rsidR="003613A7">
              <w:rPr>
                <w:rFonts w:hint="cs"/>
                <w:i/>
                <w:iCs w:val="0"/>
                <w:color w:val="auto"/>
                <w:u w:val="none"/>
                <w:rtl/>
              </w:rPr>
              <w:t>למאגר הא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>קורדים שם יוכל לצפות באקורדים לשירים ממוינים לפי הא' ב'.</w:t>
            </w:r>
          </w:p>
          <w:p w:rsidR="00376ABE" w:rsidRPr="00305515" w:rsidRDefault="00733CCA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כמו כן יוכל לשמוע את השיר, לראות את האקורדים בשיר, ולנגן בכיף.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305515" w:rsidRDefault="000F01A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342025" w:rsidRPr="00305515">
              <w:rPr>
                <w:i/>
                <w:iCs w:val="0"/>
                <w:color w:val="auto"/>
                <w:u w:val="none"/>
                <w:rtl/>
              </w:rPr>
              <w:t xml:space="preserve"> נכנס למערכת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305515" w:rsidRDefault="000F01A0" w:rsidP="00733CCA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בחר 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שיר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זמין במלאי מתוך </w:t>
            </w:r>
            <w:r w:rsidR="00733CCA">
              <w:rPr>
                <w:rFonts w:hint="cs"/>
                <w:i/>
                <w:iCs w:val="0"/>
                <w:color w:val="auto"/>
                <w:u w:val="none"/>
                <w:rtl/>
              </w:rPr>
              <w:t>מאגר השירים.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342025" w:rsidRDefault="00456087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האקורדים הוצגו למשתמש בהצלחה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3C53EB" w:rsidRDefault="00456087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קרתה תקלה והדף לא עלה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6E56" w:rsidRDefault="00342025" w:rsidP="00342025">
            <w:pPr>
              <w:rPr>
                <w:rtl/>
              </w:rPr>
            </w:pPr>
            <w:r w:rsidRPr="00766E56">
              <w:rPr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24115A" w:rsidRPr="0024115A" w:rsidRDefault="000F01A0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 המערכת מציגה מסך המכיל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אינדקס שירים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ואפשרות חיפוש.</w:t>
            </w:r>
          </w:p>
          <w:p w:rsidR="0024115A" w:rsidRPr="0024115A" w:rsidRDefault="0024115A" w:rsidP="00456087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מזין/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בוחר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שיר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רצוי.</w:t>
            </w:r>
          </w:p>
          <w:p w:rsidR="00342025" w:rsidRPr="003D366E" w:rsidRDefault="0024115A" w:rsidP="003D366E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3.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בלחיצה על ה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שיר</w:t>
            </w:r>
            <w:r w:rsidR="000F01A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המשתמש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מקבל </w:t>
            </w:r>
            <w:r w:rsidR="00456087">
              <w:rPr>
                <w:rFonts w:hint="cs"/>
                <w:i/>
                <w:iCs w:val="0"/>
                <w:color w:val="auto"/>
                <w:u w:val="none"/>
                <w:rtl/>
              </w:rPr>
              <w:t>את הדף הנבחר ובו תצוגת השיר.</w:t>
            </w:r>
            <w:r w:rsidR="00A836A6" w:rsidRPr="003C53EB">
              <w:rPr>
                <w:rtl/>
              </w:rPr>
              <w:t xml:space="preserve"> 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Pr="0024115A" w:rsidRDefault="0024115A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</w:t>
            </w:r>
            <w:r w:rsidR="00540D0A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>השיר אינו קיים במערכת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:</w:t>
            </w:r>
          </w:p>
          <w:p w:rsidR="0024115A" w:rsidRPr="0024115A" w:rsidRDefault="0024115A" w:rsidP="0024115A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1.1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ת</w:t>
            </w:r>
            <w:r w:rsidR="00540D0A">
              <w:rPr>
                <w:rFonts w:hint="cs"/>
                <w:i/>
                <w:iCs w:val="0"/>
                <w:color w:val="auto"/>
                <w:u w:val="none"/>
                <w:rtl/>
              </w:rPr>
              <w:t>וצג למשתמש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הודעה שהשיר אינו קיים</w:t>
            </w:r>
            <w:r w:rsidR="00F91B06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50434" w:rsidRPr="00A50434" w:rsidRDefault="00E67537" w:rsidP="00A50434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1.2</w:t>
            </w:r>
            <w:r w:rsidR="00A50434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תוצג אפשרות להוספת השיר אם המשתמש רשום</w:t>
            </w:r>
            <w:r w:rsidR="0024115A"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766E56" w:rsidRPr="003C53EB" w:rsidRDefault="00766E56" w:rsidP="00766E56">
            <w:pPr>
              <w:pStyle w:val="a8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</w:rPr>
            </w:pP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766E56" w:rsidRDefault="009C0A3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אין.</w:t>
            </w:r>
            <w:r w:rsidR="003C53EB" w:rsidRPr="00766E56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A74D7F" w:rsidTr="00A74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shd w:val="clear" w:color="auto" w:fill="FFFFFF" w:themeFill="background1"/>
          </w:tcPr>
          <w:p w:rsidR="00A74D7F" w:rsidRDefault="00A74D7F" w:rsidP="00C23D5B">
            <w:pPr>
              <w:rPr>
                <w:rtl/>
              </w:rPr>
            </w:pPr>
            <w:bookmarkStart w:id="7" w:name="_Toc275493958"/>
          </w:p>
        </w:tc>
        <w:tc>
          <w:tcPr>
            <w:tcW w:w="6836" w:type="dxa"/>
            <w:shd w:val="clear" w:color="auto" w:fill="auto"/>
          </w:tcPr>
          <w:p w:rsidR="00A74D7F" w:rsidRPr="00F03230" w:rsidRDefault="00A74D7F" w:rsidP="00C23D5B">
            <w:pPr>
              <w:pStyle w:val="a8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 w:val="0"/>
                <w:u w:val="none"/>
                <w:rtl/>
              </w:rPr>
            </w:pP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A74D7F" w:rsidRPr="00F03230" w:rsidRDefault="00A74D7F" w:rsidP="0090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03230">
              <w:rPr>
                <w:rFonts w:hint="cs"/>
              </w:rPr>
              <w:t>UC</w:t>
            </w:r>
            <w:r>
              <w:t>2</w:t>
            </w:r>
            <w:r w:rsidRPr="00F03230">
              <w:rPr>
                <w:rFonts w:hint="cs"/>
                <w:rtl/>
              </w:rPr>
              <w:t xml:space="preserve">. </w:t>
            </w:r>
            <w:r w:rsidR="00A50434">
              <w:rPr>
                <w:rFonts w:hint="cs"/>
                <w:rtl/>
              </w:rPr>
              <w:t>הוספת שיר למאגר</w:t>
            </w:r>
            <w:r w:rsidR="00904A1A">
              <w:rPr>
                <w:rFonts w:hint="cs"/>
                <w:b/>
                <w:bCs/>
                <w:rtl/>
              </w:rPr>
              <w:t>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A74D7F" w:rsidRPr="00F03230" w:rsidRDefault="00351DAF" w:rsidP="00A74D7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A74D7F" w:rsidRPr="00F03230" w:rsidRDefault="00904A1A" w:rsidP="00904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לשתף גולשים נוספים בשירים חדשים.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8"/>
                <w:rtl/>
              </w:rPr>
              <w:footnoteReference w:id="2"/>
            </w:r>
          </w:p>
        </w:tc>
        <w:tc>
          <w:tcPr>
            <w:tcW w:w="6836" w:type="dxa"/>
          </w:tcPr>
          <w:p w:rsidR="00A74D7F" w:rsidRPr="00B571C5" w:rsidRDefault="00904A1A" w:rsidP="00B5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מאגר השירים</w:t>
            </w:r>
            <w:r w:rsidR="00B571C5" w:rsidRPr="00B571C5">
              <w:rPr>
                <w:rFonts w:hint="cs"/>
                <w:rtl/>
              </w:rPr>
              <w:t>, משתמש</w:t>
            </w:r>
            <w:r>
              <w:rPr>
                <w:rFonts w:hint="cs"/>
                <w:rtl/>
              </w:rPr>
              <w:t>, מנהל האתר</w:t>
            </w:r>
            <w:r w:rsidR="00B571C5">
              <w:rPr>
                <w:rFonts w:hint="cs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A74D7F" w:rsidRPr="00F03230" w:rsidRDefault="00B571C5" w:rsidP="00A74D7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A74D7F" w:rsidRPr="00F03230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A74D7F" w:rsidRPr="00F0323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i/>
                <w:iCs w:val="0"/>
                <w:color w:val="auto"/>
                <w:u w:val="none"/>
                <w:rtl/>
              </w:rPr>
              <w:t>לשתף שיר חדש וכן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לנגן שירים בצורה נכונה</w:t>
            </w:r>
            <w:r w:rsidR="0065083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A74D7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E514EF" w:rsidRDefault="00A74D7F" w:rsidP="00B571C5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בעלי האתר</w:t>
            </w:r>
            <w:r w:rsidR="0067501E">
              <w:rPr>
                <w:i/>
                <w:iCs w:val="0"/>
                <w:color w:val="auto"/>
                <w:u w:val="none"/>
                <w:rtl/>
              </w:rPr>
              <w:t xml:space="preserve"> – 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>להציע לציבור החרדי מגוון רחב של שירים חסידיים איכותיים</w:t>
            </w:r>
            <w:r w:rsidRPr="00482C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E514EF" w:rsidRPr="00482C15" w:rsidRDefault="0067501E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אומנים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E514EF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B571C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לקבל 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פ</w:t>
            </w:r>
            <w:r w:rsidR="00B571C5">
              <w:rPr>
                <w:rFonts w:hint="cs"/>
                <w:i/>
                <w:iCs w:val="0"/>
                <w:color w:val="auto"/>
                <w:u w:val="none"/>
                <w:rtl/>
              </w:rPr>
              <w:t>ירסום וחשיפה ליצירותיהם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74D7F" w:rsidRDefault="00A74D7F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482C15">
              <w:rPr>
                <w:color w:val="auto"/>
                <w:rtl/>
              </w:rPr>
              <w:t xml:space="preserve"> 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42025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A74D7F" w:rsidRPr="00305515" w:rsidRDefault="0067501E" w:rsidP="00E51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המנוי ניכנס לחשבונו האישי בוחר בהוספת שיר, מוסיף מילים, אקורדים וקישור לשיר, שולח להוספת שיר, מנהל האתר צריך לאשר את ההוספה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A74D7F" w:rsidRPr="00305515" w:rsidRDefault="00E96B51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="0067501E">
              <w:rPr>
                <w:i/>
                <w:iCs w:val="0"/>
                <w:color w:val="auto"/>
                <w:u w:val="none"/>
                <w:rtl/>
              </w:rPr>
              <w:t xml:space="preserve"> נכנס</w:t>
            </w:r>
            <w:r w:rsidR="0067501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לחשבון משתמש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42025" w:rsidRDefault="00A74D7F" w:rsidP="00C23D5B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A74D7F" w:rsidRPr="00305515" w:rsidRDefault="0067501E" w:rsidP="00C23D5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להירשם לאתר</w:t>
            </w:r>
            <w:r w:rsidR="00A74D7F" w:rsidRPr="0030551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A74D7F" w:rsidRPr="00305515" w:rsidRDefault="0067501E" w:rsidP="00C23D5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השיר עובר את בקרת מנהל האתר ומאשר את ההוספה. השיר מוסף למאגר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A74D7F" w:rsidRPr="00342025" w:rsidRDefault="00A74D7F" w:rsidP="00C23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A74D7F" w:rsidRPr="003C53EB" w:rsidRDefault="0067501E" w:rsidP="00C23D5B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השיר לא עבר את הביקורת ולא הועלה לאתר</w:t>
            </w:r>
            <w:r w:rsidR="00E514EF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  <w:r w:rsidR="00A74D7F" w:rsidRPr="003C53EB">
              <w:rPr>
                <w:rtl/>
              </w:rPr>
              <w:t xml:space="preserve"> </w:t>
            </w: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766E56" w:rsidRDefault="00A74D7F" w:rsidP="00C23D5B">
            <w:pPr>
              <w:rPr>
                <w:rtl/>
              </w:rPr>
            </w:pPr>
            <w:r w:rsidRPr="00766E56">
              <w:rPr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A74D7F" w:rsidRPr="0024115A" w:rsidRDefault="00A74D7F" w:rsidP="000F21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1.</w:t>
            </w:r>
            <w:r w:rsidR="005C6FE3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המער</w:t>
            </w:r>
            <w:r w:rsidR="000F2192">
              <w:rPr>
                <w:rFonts w:hint="cs"/>
                <w:i/>
                <w:iCs w:val="0"/>
                <w:color w:val="auto"/>
                <w:u w:val="none"/>
                <w:rtl/>
              </w:rPr>
              <w:t>כת מציגה מסך ראשי עם אפשרות להוספת שיר</w:t>
            </w:r>
            <w:r w:rsidRPr="0024115A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0F2192" w:rsidRDefault="005C6FE3" w:rsidP="000F219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0F2192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מעלה את מילות השיר.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 מעלה אקורדים.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4. מוסיף קישור.</w:t>
            </w:r>
          </w:p>
          <w:p w:rsidR="000F2192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 שולח למנהל האתר.</w:t>
            </w:r>
          </w:p>
          <w:p w:rsidR="000F2192" w:rsidRPr="003C53EB" w:rsidRDefault="000F2192" w:rsidP="000F2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lastRenderedPageBreak/>
              <w:t>6. השיר עובר ביקורת ומתפרסם.</w:t>
            </w:r>
          </w:p>
          <w:p w:rsidR="00A74D7F" w:rsidRPr="003C53EB" w:rsidRDefault="00A74D7F" w:rsidP="00E51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4D7F" w:rsidTr="00C23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r w:rsidRPr="003C53EB">
              <w:rPr>
                <w:rtl/>
              </w:rPr>
              <w:lastRenderedPageBreak/>
              <w:t xml:space="preserve">הרחבות (שגיאות) </w:t>
            </w:r>
          </w:p>
          <w:p w:rsidR="00A74D7F" w:rsidRPr="003C53EB" w:rsidRDefault="00A74D7F" w:rsidP="00C23D5B">
            <w:pPr>
              <w:rPr>
                <w:rtl/>
              </w:rPr>
            </w:pPr>
          </w:p>
        </w:tc>
        <w:tc>
          <w:tcPr>
            <w:tcW w:w="6836" w:type="dxa"/>
          </w:tcPr>
          <w:p w:rsidR="00155C73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1.משתמש מנסה להוסיף שיר ללא אקורדים או מילים</w:t>
            </w:r>
            <w:r w:rsidR="00155C73" w:rsidRPr="00155C73">
              <w:rPr>
                <w:rFonts w:hint="cs"/>
                <w:iCs w:val="0"/>
                <w:color w:val="000000" w:themeColor="text1"/>
                <w:u w:val="none"/>
                <w:rtl/>
              </w:rPr>
              <w:t>.</w:t>
            </w:r>
          </w:p>
          <w:p w:rsidR="000F2192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1.1 תוצג הודעת שגיאה.</w:t>
            </w:r>
          </w:p>
          <w:p w:rsidR="000F2192" w:rsidRPr="000F2192" w:rsidRDefault="000F2192" w:rsidP="000F219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  <w:tr w:rsidR="00A74D7F" w:rsidTr="00C23D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A74D7F" w:rsidRPr="003C53EB" w:rsidRDefault="00A74D7F" w:rsidP="00C23D5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A74D7F" w:rsidRPr="00FF7A7D" w:rsidRDefault="00FF7A7D" w:rsidP="00FF7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7A7D">
              <w:rPr>
                <w:rFonts w:hint="cs"/>
                <w:rtl/>
              </w:rPr>
              <w:t>אין.</w:t>
            </w:r>
          </w:p>
        </w:tc>
      </w:tr>
    </w:tbl>
    <w:p w:rsidR="00A74D7F" w:rsidRPr="00A74D7F" w:rsidRDefault="00A74D7F" w:rsidP="00A74D7F">
      <w:pPr>
        <w:pStyle w:val="1"/>
        <w:ind w:left="360"/>
        <w:rPr>
          <w:rFonts w:hint="cs"/>
          <w:noProof/>
        </w:rPr>
      </w:pPr>
    </w:p>
    <w:p w:rsidR="00E05FE2" w:rsidRDefault="00E05FE2" w:rsidP="00FF7A7D">
      <w:pPr>
        <w:pStyle w:val="1"/>
        <w:numPr>
          <w:ilvl w:val="0"/>
          <w:numId w:val="6"/>
        </w:numPr>
        <w:ind w:left="357" w:hanging="357"/>
        <w:rPr>
          <w:noProof/>
        </w:rPr>
      </w:pPr>
    </w:p>
    <w:p w:rsidR="0012383B" w:rsidRPr="00FF7A7D" w:rsidRDefault="005202FE" w:rsidP="00FF7A7D">
      <w:pPr>
        <w:pStyle w:val="1"/>
        <w:numPr>
          <w:ilvl w:val="0"/>
          <w:numId w:val="6"/>
        </w:numPr>
        <w:ind w:left="357" w:hanging="357"/>
        <w:rPr>
          <w:rStyle w:val="Char0"/>
          <w:i w:val="0"/>
          <w:iCs w:val="0"/>
          <w:noProof/>
          <w:color w:val="365F91" w:themeColor="accent1" w:themeShade="BF"/>
          <w:rtl/>
        </w:rPr>
      </w:pPr>
      <w:r>
        <w:rPr>
          <w:rFonts w:hint="cs"/>
          <w:noProof/>
          <w:rtl/>
        </w:rPr>
        <w:t xml:space="preserve">סיפורי משתמשים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UserStories</w:t>
      </w:r>
      <w:bookmarkEnd w:id="7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5202FE" w:rsidRPr="0020739E" w:rsidTr="0052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75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202FE" w:rsidP="00DF73A9">
            <w:r>
              <w:t>US1</w:t>
            </w:r>
          </w:p>
        </w:tc>
        <w:tc>
          <w:tcPr>
            <w:tcW w:w="2755" w:type="dxa"/>
          </w:tcPr>
          <w:p w:rsidR="005202FE" w:rsidRPr="00793855" w:rsidRDefault="00650831" w:rsidP="009C696A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באקורדים</w:t>
            </w:r>
          </w:p>
        </w:tc>
        <w:tc>
          <w:tcPr>
            <w:tcW w:w="5003" w:type="dxa"/>
          </w:tcPr>
          <w:p w:rsidR="005202FE" w:rsidRPr="00793855" w:rsidRDefault="005202FE" w:rsidP="009B4414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793855">
              <w:rPr>
                <w:rFonts w:hint="cs"/>
                <w:color w:val="auto"/>
                <w:u w:val="none"/>
                <w:rtl/>
              </w:rPr>
              <w:t>בתור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חובב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color w:val="auto"/>
                <w:u w:val="none"/>
                <w:rtl/>
              </w:rPr>
              <w:t>נגינה</w:t>
            </w:r>
          </w:p>
          <w:p w:rsidR="005202FE" w:rsidRPr="00793855" w:rsidRDefault="005202FE" w:rsidP="00650831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793855">
              <w:rPr>
                <w:rFonts w:hint="cs"/>
                <w:color w:val="auto"/>
                <w:u w:val="none"/>
                <w:rtl/>
              </w:rPr>
              <w:t>אני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מעוניין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Pr="00793855">
              <w:rPr>
                <w:rFonts w:hint="cs"/>
                <w:color w:val="auto"/>
                <w:u w:val="none"/>
                <w:rtl/>
              </w:rPr>
              <w:t>לראות</w:t>
            </w:r>
            <w:r w:rsidRPr="00793855">
              <w:rPr>
                <w:color w:val="auto"/>
                <w:u w:val="none"/>
                <w:rtl/>
              </w:rPr>
              <w:t xml:space="preserve"> </w:t>
            </w:r>
            <w:r w:rsidR="00650831">
              <w:rPr>
                <w:rFonts w:hint="cs"/>
                <w:color w:val="auto"/>
                <w:u w:val="none"/>
                <w:rtl/>
              </w:rPr>
              <w:t>את התוים תוך כדי נגינה בצורה ברורה ומדויקת.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5202FE" w:rsidRPr="00793855" w:rsidRDefault="002B1918" w:rsidP="002B191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כניסה לאתר</w:t>
            </w:r>
          </w:p>
        </w:tc>
        <w:tc>
          <w:tcPr>
            <w:tcW w:w="5003" w:type="dxa"/>
          </w:tcPr>
          <w:p w:rsidR="005202FE" w:rsidRPr="00793855" w:rsidRDefault="002B1918" w:rsidP="009B441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</w:t>
            </w:r>
            <w:r w:rsidR="00FF7A7D"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</w:p>
          <w:p w:rsidR="002B1918" w:rsidRPr="00793855" w:rsidRDefault="009B4414" w:rsidP="009B441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אני מעוניין להיכנס לאתר</w:t>
            </w:r>
          </w:p>
          <w:p w:rsidR="00620C03" w:rsidRDefault="00620C03" w:rsidP="00FF7A7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כך שאוכל להנות מאקורדים למוזיקה יהודית איכותית</w:t>
            </w:r>
          </w:p>
          <w:p w:rsidR="00150140" w:rsidRDefault="009B4414" w:rsidP="00FF7A7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</w:tc>
      </w:tr>
      <w:tr w:rsidR="005202FE" w:rsidRPr="0020739E" w:rsidTr="0052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5354D7" w:rsidP="00DF73A9">
            <w:pPr>
              <w:rPr>
                <w:rtl/>
              </w:rPr>
            </w:pPr>
            <w:r>
              <w:t>US3</w:t>
            </w:r>
          </w:p>
        </w:tc>
        <w:tc>
          <w:tcPr>
            <w:tcW w:w="2755" w:type="dxa"/>
          </w:tcPr>
          <w:p w:rsidR="005202FE" w:rsidRPr="00FE1817" w:rsidRDefault="00650831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כיוון גיטרה</w:t>
            </w:r>
          </w:p>
        </w:tc>
        <w:tc>
          <w:tcPr>
            <w:tcW w:w="5003" w:type="dxa"/>
          </w:tcPr>
          <w:p w:rsidR="00650831" w:rsidRDefault="00650831" w:rsidP="0065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בתור נגן גיטרה</w:t>
            </w:r>
          </w:p>
          <w:p w:rsidR="005202FE" w:rsidRPr="00FE1817" w:rsidRDefault="00650831" w:rsidP="00650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>
              <w:rPr>
                <w:rFonts w:hint="cs"/>
                <w:i/>
                <w:noProof/>
                <w:color w:val="auto"/>
                <w:rtl/>
              </w:rPr>
              <w:t>אני מעוניין לכוון את הגיטרה בצורה טובה</w:t>
            </w:r>
            <w:r w:rsidR="00FF7A7D">
              <w:rPr>
                <w:rFonts w:hint="cs"/>
                <w:i/>
                <w:noProof/>
                <w:color w:val="auto"/>
                <w:rtl/>
              </w:rPr>
              <w:t>.</w:t>
            </w:r>
          </w:p>
        </w:tc>
      </w:tr>
      <w:tr w:rsidR="005202FE" w:rsidRPr="0020739E" w:rsidTr="0052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</w:tcPr>
          <w:p w:rsidR="005202FE" w:rsidRDefault="00E67537" w:rsidP="00E67537">
            <w:pPr>
              <w:rPr>
                <w:rtl/>
              </w:rPr>
            </w:pPr>
            <w:r>
              <w:t>US4</w:t>
            </w:r>
          </w:p>
        </w:tc>
        <w:tc>
          <w:tcPr>
            <w:tcW w:w="2755" w:type="dxa"/>
          </w:tcPr>
          <w:p w:rsidR="005202FE" w:rsidRDefault="00793855" w:rsidP="00DF7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מנויים</w:t>
            </w:r>
          </w:p>
        </w:tc>
        <w:tc>
          <w:tcPr>
            <w:tcW w:w="5003" w:type="dxa"/>
          </w:tcPr>
          <w:p w:rsidR="00650831" w:rsidRPr="00793855" w:rsidRDefault="00650831" w:rsidP="0065083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בתור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מנוי</w:t>
            </w:r>
          </w:p>
          <w:p w:rsidR="00650831" w:rsidRPr="00793855" w:rsidRDefault="00650831" w:rsidP="00650831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793855">
              <w:rPr>
                <w:rFonts w:hint="cs"/>
                <w:i/>
                <w:iCs w:val="0"/>
                <w:color w:val="auto"/>
                <w:u w:val="none"/>
                <w:rtl/>
              </w:rPr>
              <w:t>אני מעוניין להיכנס לאתר</w:t>
            </w:r>
          </w:p>
          <w:p w:rsidR="00793855" w:rsidRDefault="00650831" w:rsidP="00650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93855">
              <w:rPr>
                <w:rFonts w:hint="cs"/>
                <w:i/>
                <w:iCs/>
                <w:color w:val="auto"/>
                <w:rtl/>
              </w:rPr>
              <w:t xml:space="preserve">כך שאוכל </w:t>
            </w:r>
            <w:r>
              <w:rPr>
                <w:rFonts w:hint="cs"/>
                <w:i/>
                <w:iCs/>
                <w:color w:val="auto"/>
                <w:rtl/>
              </w:rPr>
              <w:t>להוסיף שירים נוספים למאגר</w:t>
            </w:r>
            <w:r w:rsidRPr="00793855">
              <w:rPr>
                <w:rFonts w:hint="cs"/>
                <w:i/>
                <w:iCs/>
                <w:color w:val="auto"/>
                <w:rtl/>
              </w:rPr>
              <w:t>.</w:t>
            </w:r>
          </w:p>
        </w:tc>
      </w:tr>
    </w:tbl>
    <w:p w:rsidR="0066162C" w:rsidRPr="005202FE" w:rsidRDefault="0066162C" w:rsidP="005202FE">
      <w:pPr>
        <w:rPr>
          <w:rtl/>
        </w:rPr>
      </w:pPr>
    </w:p>
    <w:p w:rsidR="00262572" w:rsidRDefault="00262572" w:rsidP="00262572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8" w:name="_Toc275493959"/>
      <w:r>
        <w:rPr>
          <w:rFonts w:hint="cs"/>
          <w:noProof/>
          <w:rtl/>
        </w:rPr>
        <w:t>דרישות סביבה</w:t>
      </w:r>
      <w:bookmarkEnd w:id="8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9" w:name="_Toc244824635"/>
      <w:bookmarkStart w:id="10" w:name="_Toc275434974"/>
      <w:bookmarkStart w:id="11" w:name="_Toc275493960"/>
      <w:bookmarkEnd w:id="9"/>
      <w:bookmarkEnd w:id="10"/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6"/>
      <w:bookmarkStart w:id="13" w:name="_Toc275434975"/>
      <w:bookmarkStart w:id="14" w:name="_Toc275493961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7"/>
      <w:bookmarkStart w:id="16" w:name="_Toc275434976"/>
      <w:bookmarkStart w:id="17" w:name="_Toc275493962"/>
      <w:bookmarkEnd w:id="15"/>
      <w:bookmarkEnd w:id="16"/>
      <w:bookmarkEnd w:id="17"/>
    </w:p>
    <w:p w:rsidR="00641790" w:rsidRDefault="00641790" w:rsidP="00354267">
      <w:pPr>
        <w:pStyle w:val="2"/>
        <w:rPr>
          <w:rtl/>
        </w:rPr>
      </w:pPr>
      <w:bookmarkStart w:id="18" w:name="_Toc275493963"/>
      <w:r>
        <w:rPr>
          <w:rFonts w:hint="cs"/>
          <w:rtl/>
        </w:rPr>
        <w:t>דרישות חומרה</w:t>
      </w:r>
      <w:bookmarkEnd w:id="18"/>
    </w:p>
    <w:p w:rsidR="00DB0083" w:rsidRPr="00DB0083" w:rsidRDefault="00DB0083" w:rsidP="00DB0083">
      <w:pPr>
        <w:rPr>
          <w:rtl/>
        </w:rPr>
      </w:pPr>
      <w:r>
        <w:rPr>
          <w:rFonts w:hint="cs"/>
          <w:rtl/>
        </w:rPr>
        <w:t xml:space="preserve">מחשב </w:t>
      </w:r>
      <w:r>
        <w:t xml:space="preserve">PC </w:t>
      </w:r>
      <w:r>
        <w:rPr>
          <w:rFonts w:hint="cs"/>
          <w:rtl/>
        </w:rPr>
        <w:t xml:space="preserve">  וגישה לאינטרנט.</w:t>
      </w:r>
    </w:p>
    <w:p w:rsidR="00641790" w:rsidRDefault="00641790" w:rsidP="00354267">
      <w:pPr>
        <w:pStyle w:val="2"/>
        <w:rPr>
          <w:rtl/>
        </w:rPr>
      </w:pPr>
      <w:bookmarkStart w:id="19" w:name="_Toc275493964"/>
      <w:r>
        <w:rPr>
          <w:rFonts w:hint="cs"/>
          <w:rtl/>
        </w:rPr>
        <w:t>דרישות תוכנה</w:t>
      </w:r>
      <w:bookmarkEnd w:id="19"/>
    </w:p>
    <w:p w:rsidR="00DB0083" w:rsidRPr="00DB0083" w:rsidRDefault="00DB0083" w:rsidP="00DB0083">
      <w:pPr>
        <w:rPr>
          <w:rtl/>
        </w:rPr>
      </w:pPr>
      <w:r>
        <w:rPr>
          <w:rFonts w:hint="cs"/>
          <w:rtl/>
        </w:rPr>
        <w:t>דפדפן תומך.</w:t>
      </w:r>
    </w:p>
    <w:p w:rsidR="001E5D64" w:rsidRDefault="001E5D64" w:rsidP="001E5D64">
      <w:pPr>
        <w:pStyle w:val="2"/>
        <w:rPr>
          <w:rtl/>
        </w:rPr>
      </w:pPr>
      <w:bookmarkStart w:id="20" w:name="_Toc275493965"/>
      <w:r>
        <w:rPr>
          <w:rFonts w:hint="cs"/>
          <w:rtl/>
        </w:rPr>
        <w:t>דרישות נוספות</w:t>
      </w:r>
      <w:bookmarkEnd w:id="20"/>
    </w:p>
    <w:p w:rsidR="001E5D64" w:rsidRDefault="00DB0083" w:rsidP="00DB0083">
      <w:pPr>
        <w:rPr>
          <w:rtl/>
        </w:rPr>
      </w:pPr>
      <w:r>
        <w:rPr>
          <w:rFonts w:hint="cs"/>
          <w:rtl/>
        </w:rPr>
        <w:t>בעת כתיבת הקוד נת</w:t>
      </w:r>
      <w:r w:rsidR="00FF7A7D">
        <w:rPr>
          <w:rFonts w:hint="cs"/>
          <w:rtl/>
        </w:rPr>
        <w:t>י</w:t>
      </w:r>
      <w:r>
        <w:rPr>
          <w:rFonts w:hint="cs"/>
          <w:rtl/>
        </w:rPr>
        <w:t>יחס לאבטחה</w:t>
      </w:r>
      <w:r w:rsidR="00FF7A7D">
        <w:rPr>
          <w:rFonts w:hint="cs"/>
          <w:rtl/>
        </w:rPr>
        <w:t>,</w:t>
      </w:r>
      <w:r>
        <w:rPr>
          <w:rFonts w:hint="cs"/>
          <w:rtl/>
        </w:rPr>
        <w:t xml:space="preserve"> אמינות</w:t>
      </w:r>
      <w:r w:rsidR="00FF7A7D">
        <w:rPr>
          <w:rFonts w:hint="cs"/>
          <w:rtl/>
        </w:rPr>
        <w:t xml:space="preserve"> מידע, נוחות </w:t>
      </w:r>
      <w:r>
        <w:rPr>
          <w:rFonts w:hint="cs"/>
          <w:rtl/>
        </w:rPr>
        <w:t>משתמש, עמידות לתקלות ועוד...</w:t>
      </w:r>
    </w:p>
    <w:p w:rsidR="004E6A47" w:rsidRDefault="004E6A47" w:rsidP="00DB0083">
      <w:pPr>
        <w:rPr>
          <w:rtl/>
        </w:rPr>
      </w:pPr>
    </w:p>
    <w:p w:rsidR="004E6A47" w:rsidRDefault="004E6A47" w:rsidP="00DB0083">
      <w:pPr>
        <w:rPr>
          <w:rtl/>
        </w:rPr>
      </w:pPr>
    </w:p>
    <w:p w:rsidR="004E6A47" w:rsidRDefault="004E6A47" w:rsidP="00DB0083">
      <w:pPr>
        <w:rPr>
          <w:rtl/>
        </w:rPr>
      </w:pPr>
    </w:p>
    <w:p w:rsidR="004E6A47" w:rsidRPr="00641790" w:rsidRDefault="004E6A47" w:rsidP="00DB0083">
      <w:pPr>
        <w:rPr>
          <w:rtl/>
        </w:rPr>
      </w:pPr>
    </w:p>
    <w:p w:rsidR="00262572" w:rsidRDefault="00262572" w:rsidP="00354267">
      <w:pPr>
        <w:pStyle w:val="2"/>
        <w:rPr>
          <w:rtl/>
        </w:rPr>
      </w:pPr>
      <w:bookmarkStart w:id="21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4E6A47">
        <w:rPr>
          <w:rFonts w:hint="cs"/>
          <w:rtl/>
        </w:rPr>
        <w:t>אב טיפוס</w:t>
      </w:r>
      <w:bookmarkEnd w:id="21"/>
      <w:r w:rsidR="004E6A47" w:rsidRPr="004E6A47">
        <w:rPr>
          <w:rFonts w:hint="cs"/>
          <w:rtl/>
        </w:rPr>
        <w:t xml:space="preserve"> </w:t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264160</wp:posOffset>
            </wp:positionV>
            <wp:extent cx="5274310" cy="2781935"/>
            <wp:effectExtent l="0" t="0" r="2540" b="0"/>
            <wp:wrapNone/>
            <wp:docPr id="7" name="תמונה 7" descr="C:\Users\user\Documents\לימודיייייםםםם\סמסטר ו\הנדסת תוכנה\אתר אקורדים\אב טיפוס\אב טיפוס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לימודיייייםםםם\סמסטר ו\הנדסת תוכנה\אתר אקורדים\אב טיפוס\אב טיפוס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tabs>
          <w:tab w:val="left" w:pos="4926"/>
        </w:tabs>
        <w:rPr>
          <w:rtl/>
        </w:rPr>
      </w:pPr>
      <w:r>
        <w:rPr>
          <w:rtl/>
        </w:rPr>
        <w:tab/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260350</wp:posOffset>
            </wp:positionV>
            <wp:extent cx="5274310" cy="2763253"/>
            <wp:effectExtent l="0" t="0" r="2540" b="0"/>
            <wp:wrapNone/>
            <wp:docPr id="8" name="תמונה 8" descr="C:\Users\user\Documents\לימודיייייםםםם\סמסטר ו\הנדסת תוכנה\אתר אקורדים\אב טיפוס\אב טיפוס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לימודיייייםםםם\סמסטר ו\הנדסת תוכנה\אתר אקורדים\אב טיפוס\אב טיפוס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inline distT="0" distB="0" distL="0" distR="0" wp14:anchorId="10CECEFD" wp14:editId="68E78A9D">
            <wp:extent cx="5274310" cy="2781935"/>
            <wp:effectExtent l="0" t="0" r="2540" b="0"/>
            <wp:docPr id="13" name="תמונה 13" descr="C:\Users\user\Documents\לימודיייייםםםם\סמסטר ו\הנדסת תוכנה\אתר אקורדים\אב טיפוס\אב טיפוס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לימודיייייםםםם\סמסטר ו\הנדסת תוכנה\אתר אקורדים\אב טיפוס\אב טיפוס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inline distT="0" distB="0" distL="0" distR="0">
            <wp:extent cx="5274310" cy="2782092"/>
            <wp:effectExtent l="0" t="0" r="2540" b="0"/>
            <wp:docPr id="14" name="תמונה 14" descr="C:\Users\user\Documents\לימודיייייםםםם\סמסטר ו\הנדסת תוכנה\אתר אקורדים\אב טיפוס\אב טיפוס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cuments\לימודיייייםםםם\סמסטר ו\הנדסת תוכנה\אתר אקורדים\אב טיפוס\אב טיפוס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  <w:r w:rsidRPr="004E6A47">
        <w:rPr>
          <w:rFonts w:cs="Arial"/>
          <w:noProof/>
          <w:rtl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-4818</wp:posOffset>
            </wp:positionH>
            <wp:positionV relativeFrom="paragraph">
              <wp:posOffset>112897</wp:posOffset>
            </wp:positionV>
            <wp:extent cx="5274310" cy="2756037"/>
            <wp:effectExtent l="0" t="0" r="2540" b="6350"/>
            <wp:wrapNone/>
            <wp:docPr id="15" name="תמונה 15" descr="C:\Users\user\Documents\לימודיייייםםםם\סמסטר ו\הנדסת תוכנה\אתר אקורדים\אב טיפוס\אב טיפוס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cuments\לימודיייייםםםם\סמסטר ו\הנדסת תוכנה\אתר אקורדים\אב טיפוס\אב טיפוס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Default="004E6A47" w:rsidP="004E6A47">
      <w:pPr>
        <w:rPr>
          <w:rtl/>
        </w:rPr>
      </w:pPr>
    </w:p>
    <w:p w:rsidR="004E6A47" w:rsidRPr="004E6A47" w:rsidRDefault="004E6A47" w:rsidP="004E6A47">
      <w:pPr>
        <w:rPr>
          <w:rtl/>
        </w:rPr>
      </w:pPr>
    </w:p>
    <w:p w:rsidR="00FF7A7D" w:rsidRPr="00FF7A7D" w:rsidRDefault="00FF5922" w:rsidP="00FF7A7D">
      <w:pPr>
        <w:pStyle w:val="1"/>
        <w:numPr>
          <w:ilvl w:val="0"/>
          <w:numId w:val="6"/>
        </w:numPr>
        <w:spacing w:after="240"/>
        <w:ind w:left="357" w:hanging="357"/>
        <w:rPr>
          <w:noProof/>
          <w:rtl/>
        </w:rPr>
      </w:pPr>
      <w:bookmarkStart w:id="22" w:name="_Toc275493967"/>
      <w:r>
        <w:rPr>
          <w:rFonts w:hint="cs"/>
          <w:noProof/>
          <w:rtl/>
        </w:rPr>
        <w:t>רשימת דרישות לבירור נוסף</w:t>
      </w:r>
    </w:p>
    <w:p w:rsidR="00033497" w:rsidRDefault="00033497" w:rsidP="003641F4">
      <w:pPr>
        <w:pStyle w:val="ae"/>
        <w:numPr>
          <w:ilvl w:val="0"/>
          <w:numId w:val="32"/>
        </w:numPr>
      </w:pPr>
      <w:r>
        <w:rPr>
          <w:rFonts w:hint="cs"/>
          <w:rtl/>
        </w:rPr>
        <w:t xml:space="preserve">ניהול פורום </w:t>
      </w:r>
      <w:r>
        <w:rPr>
          <w:rtl/>
        </w:rPr>
        <w:t>–</w:t>
      </w:r>
      <w:r>
        <w:rPr>
          <w:rFonts w:hint="cs"/>
          <w:rtl/>
        </w:rPr>
        <w:t xml:space="preserve"> ישנה התלבטות בנוגע ללו"ז , האם נספיק לבצע זאת.</w:t>
      </w:r>
    </w:p>
    <w:p w:rsidR="0067501E" w:rsidRDefault="00166224" w:rsidP="0067501E">
      <w:pPr>
        <w:pStyle w:val="ae"/>
        <w:numPr>
          <w:ilvl w:val="0"/>
          <w:numId w:val="32"/>
        </w:numPr>
      </w:pPr>
      <w:r>
        <w:rPr>
          <w:rFonts w:hint="cs"/>
          <w:rtl/>
        </w:rPr>
        <w:t xml:space="preserve">שיר בהפתעה- </w:t>
      </w:r>
      <w:r w:rsidR="0067501E">
        <w:rPr>
          <w:rFonts w:hint="cs"/>
          <w:rtl/>
        </w:rPr>
        <w:t>הגרלת שירים רנדומלית, ישנה התלבטות אם יש לנו את הידע והזמן לבצע זאת.</w:t>
      </w:r>
    </w:p>
    <w:p w:rsidR="004E6A47" w:rsidRDefault="004E6A47" w:rsidP="0067501E">
      <w:pPr>
        <w:pStyle w:val="ae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>שירון-</w:t>
      </w:r>
      <w:r w:rsidR="00BB0713">
        <w:rPr>
          <w:rFonts w:hint="cs"/>
          <w:rtl/>
        </w:rPr>
        <w:t xml:space="preserve"> תיחזוק </w:t>
      </w:r>
      <w:r>
        <w:rPr>
          <w:rFonts w:hint="cs"/>
          <w:rtl/>
        </w:rPr>
        <w:t>ר</w:t>
      </w:r>
      <w:r w:rsidR="00BB0713">
        <w:rPr>
          <w:rFonts w:hint="cs"/>
          <w:rtl/>
        </w:rPr>
        <w:t>שימת שירים מועדפים למשתמש רשום</w:t>
      </w:r>
    </w:p>
    <w:p w:rsidR="00FF5922" w:rsidRPr="00FF5922" w:rsidRDefault="00FF5922" w:rsidP="00166224">
      <w:pPr>
        <w:pStyle w:val="ae"/>
        <w:rPr>
          <w:rtl/>
        </w:rPr>
      </w:pPr>
    </w:p>
    <w:bookmarkEnd w:id="22"/>
    <w:p w:rsidR="00274D5F" w:rsidRDefault="00274D5F" w:rsidP="005954D8">
      <w:pPr>
        <w:pStyle w:val="a5"/>
        <w:rPr>
          <w:noProof/>
          <w:rtl/>
        </w:rPr>
      </w:pPr>
    </w:p>
    <w:p w:rsidR="005954D8" w:rsidRPr="002F482D" w:rsidRDefault="005954D8" w:rsidP="002F482D">
      <w:pPr>
        <w:rPr>
          <w:rtl/>
        </w:rPr>
      </w:pPr>
      <w:bookmarkStart w:id="23" w:name="_GoBack"/>
      <w:bookmarkEnd w:id="23"/>
    </w:p>
    <w:sectPr w:rsidR="005954D8" w:rsidRPr="002F482D" w:rsidSect="00820AC7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722" w:rsidRDefault="00011722" w:rsidP="00ED54C8">
      <w:pPr>
        <w:spacing w:after="0" w:line="240" w:lineRule="auto"/>
      </w:pPr>
      <w:r>
        <w:separator/>
      </w:r>
    </w:p>
  </w:endnote>
  <w:endnote w:type="continuationSeparator" w:id="0">
    <w:p w:rsidR="00011722" w:rsidRDefault="00011722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Content>
      <w:p w:rsidR="00C23D5B" w:rsidRDefault="00C23D5B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713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C23D5B" w:rsidRDefault="00C23D5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722" w:rsidRDefault="00011722" w:rsidP="00ED54C8">
      <w:pPr>
        <w:spacing w:after="0" w:line="240" w:lineRule="auto"/>
      </w:pPr>
      <w:r>
        <w:separator/>
      </w:r>
    </w:p>
  </w:footnote>
  <w:footnote w:type="continuationSeparator" w:id="0">
    <w:p w:rsidR="00011722" w:rsidRDefault="00011722" w:rsidP="00ED54C8">
      <w:pPr>
        <w:spacing w:after="0" w:line="240" w:lineRule="auto"/>
      </w:pPr>
      <w:r>
        <w:continuationSeparator/>
      </w:r>
    </w:p>
  </w:footnote>
  <w:footnote w:id="1">
    <w:p w:rsidR="00C23D5B" w:rsidRPr="00540D0A" w:rsidRDefault="00C23D5B">
      <w:pPr>
        <w:pStyle w:val="af6"/>
        <w:rPr>
          <w:rtl/>
        </w:rPr>
      </w:pPr>
      <w:r>
        <w:rPr>
          <w:rStyle w:val="af8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C23D5B" w:rsidRDefault="00C23D5B" w:rsidP="00A74D7F">
      <w:pPr>
        <w:pStyle w:val="af6"/>
        <w:rPr>
          <w:rFonts w:hint="cs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D5B" w:rsidRDefault="00C23D5B" w:rsidP="00D47764">
    <w:pPr>
      <w:pStyle w:val="a9"/>
      <w:jc w:val="center"/>
    </w:pPr>
    <w:r>
      <w:t>nigun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25.65pt;height:25.6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65A4DFF4"/>
    <w:lvl w:ilvl="0" w:tplc="29365A10">
      <w:start w:val="1"/>
      <w:numFmt w:val="decimal"/>
      <w:lvlText w:val="%1."/>
      <w:lvlJc w:val="left"/>
      <w:pPr>
        <w:ind w:left="786" w:hanging="360"/>
      </w:pPr>
      <w:rPr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05116"/>
    <w:multiLevelType w:val="hybridMultilevel"/>
    <w:tmpl w:val="26D8A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792D64"/>
    <w:multiLevelType w:val="hybridMultilevel"/>
    <w:tmpl w:val="39CA5A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EA74A5"/>
    <w:multiLevelType w:val="hybridMultilevel"/>
    <w:tmpl w:val="4CB2C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10F7A"/>
    <w:multiLevelType w:val="hybridMultilevel"/>
    <w:tmpl w:val="92FE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B403E"/>
    <w:multiLevelType w:val="hybridMultilevel"/>
    <w:tmpl w:val="761A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54303"/>
    <w:multiLevelType w:val="hybridMultilevel"/>
    <w:tmpl w:val="0F72D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764CA"/>
    <w:multiLevelType w:val="hybridMultilevel"/>
    <w:tmpl w:val="E1D68F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36DFD"/>
    <w:multiLevelType w:val="hybridMultilevel"/>
    <w:tmpl w:val="E0F6B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25"/>
  </w:num>
  <w:num w:numId="5">
    <w:abstractNumId w:val="17"/>
  </w:num>
  <w:num w:numId="6">
    <w:abstractNumId w:val="2"/>
  </w:num>
  <w:num w:numId="7">
    <w:abstractNumId w:val="1"/>
  </w:num>
  <w:num w:numId="8">
    <w:abstractNumId w:val="3"/>
  </w:num>
  <w:num w:numId="9">
    <w:abstractNumId w:val="22"/>
  </w:num>
  <w:num w:numId="10">
    <w:abstractNumId w:val="26"/>
  </w:num>
  <w:num w:numId="11">
    <w:abstractNumId w:val="9"/>
  </w:num>
  <w:num w:numId="12">
    <w:abstractNumId w:val="21"/>
  </w:num>
  <w:num w:numId="13">
    <w:abstractNumId w:val="13"/>
  </w:num>
  <w:num w:numId="14">
    <w:abstractNumId w:val="8"/>
  </w:num>
  <w:num w:numId="15">
    <w:abstractNumId w:val="0"/>
  </w:num>
  <w:num w:numId="16">
    <w:abstractNumId w:val="16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13"/>
  </w:num>
  <w:num w:numId="22">
    <w:abstractNumId w:val="19"/>
  </w:num>
  <w:num w:numId="23">
    <w:abstractNumId w:val="13"/>
  </w:num>
  <w:num w:numId="24">
    <w:abstractNumId w:val="23"/>
  </w:num>
  <w:num w:numId="25">
    <w:abstractNumId w:val="24"/>
  </w:num>
  <w:num w:numId="26">
    <w:abstractNumId w:val="6"/>
  </w:num>
  <w:num w:numId="27">
    <w:abstractNumId w:val="18"/>
  </w:num>
  <w:num w:numId="28">
    <w:abstractNumId w:val="5"/>
  </w:num>
  <w:num w:numId="29">
    <w:abstractNumId w:val="7"/>
  </w:num>
  <w:num w:numId="30">
    <w:abstractNumId w:val="20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23"/>
    <w:rsid w:val="00000635"/>
    <w:rsid w:val="00003823"/>
    <w:rsid w:val="00011722"/>
    <w:rsid w:val="00014ACD"/>
    <w:rsid w:val="00017E0C"/>
    <w:rsid w:val="0002366D"/>
    <w:rsid w:val="00024AE0"/>
    <w:rsid w:val="00033497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B07A9"/>
    <w:rsid w:val="000B1BBC"/>
    <w:rsid w:val="000B3A18"/>
    <w:rsid w:val="000B54D2"/>
    <w:rsid w:val="000B66A5"/>
    <w:rsid w:val="000C502E"/>
    <w:rsid w:val="000C7F39"/>
    <w:rsid w:val="000D26EA"/>
    <w:rsid w:val="000D51A4"/>
    <w:rsid w:val="000D6604"/>
    <w:rsid w:val="000E7FE7"/>
    <w:rsid w:val="000F01A0"/>
    <w:rsid w:val="000F2192"/>
    <w:rsid w:val="001021CF"/>
    <w:rsid w:val="001026C3"/>
    <w:rsid w:val="0012218E"/>
    <w:rsid w:val="0012383B"/>
    <w:rsid w:val="0012472E"/>
    <w:rsid w:val="00124F67"/>
    <w:rsid w:val="00130E1A"/>
    <w:rsid w:val="001312A8"/>
    <w:rsid w:val="00133E0F"/>
    <w:rsid w:val="00137039"/>
    <w:rsid w:val="00137F4B"/>
    <w:rsid w:val="00146436"/>
    <w:rsid w:val="00150140"/>
    <w:rsid w:val="0015511E"/>
    <w:rsid w:val="00155C73"/>
    <w:rsid w:val="0016001F"/>
    <w:rsid w:val="00166224"/>
    <w:rsid w:val="0016691F"/>
    <w:rsid w:val="00175521"/>
    <w:rsid w:val="001A316A"/>
    <w:rsid w:val="001C09C5"/>
    <w:rsid w:val="001C1BB8"/>
    <w:rsid w:val="001E5D64"/>
    <w:rsid w:val="001F3264"/>
    <w:rsid w:val="0020739E"/>
    <w:rsid w:val="00216374"/>
    <w:rsid w:val="0022631F"/>
    <w:rsid w:val="0023300A"/>
    <w:rsid w:val="00234171"/>
    <w:rsid w:val="0024115A"/>
    <w:rsid w:val="00244B47"/>
    <w:rsid w:val="0024598A"/>
    <w:rsid w:val="00254104"/>
    <w:rsid w:val="00262572"/>
    <w:rsid w:val="00266229"/>
    <w:rsid w:val="0026724C"/>
    <w:rsid w:val="00273C12"/>
    <w:rsid w:val="0027498C"/>
    <w:rsid w:val="00274D5F"/>
    <w:rsid w:val="0027769B"/>
    <w:rsid w:val="0028027A"/>
    <w:rsid w:val="00283016"/>
    <w:rsid w:val="0029262C"/>
    <w:rsid w:val="00293056"/>
    <w:rsid w:val="002A1364"/>
    <w:rsid w:val="002A28A3"/>
    <w:rsid w:val="002A34C4"/>
    <w:rsid w:val="002B1918"/>
    <w:rsid w:val="002B388D"/>
    <w:rsid w:val="002C2421"/>
    <w:rsid w:val="002C4F37"/>
    <w:rsid w:val="002E0FAC"/>
    <w:rsid w:val="002E1549"/>
    <w:rsid w:val="002F482D"/>
    <w:rsid w:val="002F513B"/>
    <w:rsid w:val="00305515"/>
    <w:rsid w:val="003076B7"/>
    <w:rsid w:val="00322173"/>
    <w:rsid w:val="00342025"/>
    <w:rsid w:val="0034416D"/>
    <w:rsid w:val="00351DAF"/>
    <w:rsid w:val="00353782"/>
    <w:rsid w:val="00354267"/>
    <w:rsid w:val="00355281"/>
    <w:rsid w:val="003554C9"/>
    <w:rsid w:val="003613A7"/>
    <w:rsid w:val="003641F4"/>
    <w:rsid w:val="0037380C"/>
    <w:rsid w:val="00376ABE"/>
    <w:rsid w:val="00395B23"/>
    <w:rsid w:val="003A7254"/>
    <w:rsid w:val="003B4CCD"/>
    <w:rsid w:val="003C1601"/>
    <w:rsid w:val="003C53EB"/>
    <w:rsid w:val="003D25CB"/>
    <w:rsid w:val="003D366E"/>
    <w:rsid w:val="003D5154"/>
    <w:rsid w:val="003E2970"/>
    <w:rsid w:val="003F64B9"/>
    <w:rsid w:val="0040032C"/>
    <w:rsid w:val="00406215"/>
    <w:rsid w:val="0042266D"/>
    <w:rsid w:val="00450C9B"/>
    <w:rsid w:val="00456087"/>
    <w:rsid w:val="00456D31"/>
    <w:rsid w:val="00460FC5"/>
    <w:rsid w:val="0046724D"/>
    <w:rsid w:val="00481E4F"/>
    <w:rsid w:val="00482C15"/>
    <w:rsid w:val="00486EC0"/>
    <w:rsid w:val="004A0CCA"/>
    <w:rsid w:val="004A39B7"/>
    <w:rsid w:val="004C5722"/>
    <w:rsid w:val="004D3825"/>
    <w:rsid w:val="004D3E91"/>
    <w:rsid w:val="004D4A2B"/>
    <w:rsid w:val="004D6082"/>
    <w:rsid w:val="004E6A47"/>
    <w:rsid w:val="004F1F9F"/>
    <w:rsid w:val="004F2D14"/>
    <w:rsid w:val="004F6AFD"/>
    <w:rsid w:val="00507579"/>
    <w:rsid w:val="00511789"/>
    <w:rsid w:val="005146DA"/>
    <w:rsid w:val="005202FE"/>
    <w:rsid w:val="0052787F"/>
    <w:rsid w:val="00530DF7"/>
    <w:rsid w:val="00533D80"/>
    <w:rsid w:val="005354D7"/>
    <w:rsid w:val="00540D0A"/>
    <w:rsid w:val="00544390"/>
    <w:rsid w:val="005479F3"/>
    <w:rsid w:val="005512F8"/>
    <w:rsid w:val="00577A0E"/>
    <w:rsid w:val="00580FCD"/>
    <w:rsid w:val="0058636E"/>
    <w:rsid w:val="00590545"/>
    <w:rsid w:val="005954D8"/>
    <w:rsid w:val="005A11CE"/>
    <w:rsid w:val="005A1FBD"/>
    <w:rsid w:val="005C6FE3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20C03"/>
    <w:rsid w:val="00630EA2"/>
    <w:rsid w:val="00641790"/>
    <w:rsid w:val="00650831"/>
    <w:rsid w:val="0066162C"/>
    <w:rsid w:val="0066313C"/>
    <w:rsid w:val="006704B9"/>
    <w:rsid w:val="0067501E"/>
    <w:rsid w:val="00677EB3"/>
    <w:rsid w:val="00692681"/>
    <w:rsid w:val="006A6B8E"/>
    <w:rsid w:val="006B1BE3"/>
    <w:rsid w:val="006B4FB9"/>
    <w:rsid w:val="006C63BC"/>
    <w:rsid w:val="006D119F"/>
    <w:rsid w:val="006E0EEB"/>
    <w:rsid w:val="006E24C7"/>
    <w:rsid w:val="0071206A"/>
    <w:rsid w:val="0071480A"/>
    <w:rsid w:val="00715F03"/>
    <w:rsid w:val="00723A4C"/>
    <w:rsid w:val="00724A8A"/>
    <w:rsid w:val="00733CCA"/>
    <w:rsid w:val="0075062D"/>
    <w:rsid w:val="00763E1A"/>
    <w:rsid w:val="00766E56"/>
    <w:rsid w:val="00772DE1"/>
    <w:rsid w:val="007909B7"/>
    <w:rsid w:val="00793855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8050C"/>
    <w:rsid w:val="008900B6"/>
    <w:rsid w:val="008918C3"/>
    <w:rsid w:val="008B127B"/>
    <w:rsid w:val="008B5C71"/>
    <w:rsid w:val="00901192"/>
    <w:rsid w:val="00904A1A"/>
    <w:rsid w:val="009067FF"/>
    <w:rsid w:val="00917BC2"/>
    <w:rsid w:val="00930471"/>
    <w:rsid w:val="00936175"/>
    <w:rsid w:val="00936A05"/>
    <w:rsid w:val="009436CB"/>
    <w:rsid w:val="00944E77"/>
    <w:rsid w:val="00946C3B"/>
    <w:rsid w:val="00950647"/>
    <w:rsid w:val="009758A6"/>
    <w:rsid w:val="0097634C"/>
    <w:rsid w:val="009A1ADC"/>
    <w:rsid w:val="009A1CA2"/>
    <w:rsid w:val="009A2012"/>
    <w:rsid w:val="009A40A0"/>
    <w:rsid w:val="009B4414"/>
    <w:rsid w:val="009B6F70"/>
    <w:rsid w:val="009C0A30"/>
    <w:rsid w:val="009C696A"/>
    <w:rsid w:val="009E63FF"/>
    <w:rsid w:val="009F13F4"/>
    <w:rsid w:val="00A06392"/>
    <w:rsid w:val="00A06C23"/>
    <w:rsid w:val="00A35C92"/>
    <w:rsid w:val="00A41812"/>
    <w:rsid w:val="00A4355F"/>
    <w:rsid w:val="00A50434"/>
    <w:rsid w:val="00A614C2"/>
    <w:rsid w:val="00A6399F"/>
    <w:rsid w:val="00A6442C"/>
    <w:rsid w:val="00A74D7F"/>
    <w:rsid w:val="00A75247"/>
    <w:rsid w:val="00A802D6"/>
    <w:rsid w:val="00A836A6"/>
    <w:rsid w:val="00A929D4"/>
    <w:rsid w:val="00A97A1D"/>
    <w:rsid w:val="00AA259A"/>
    <w:rsid w:val="00AE0720"/>
    <w:rsid w:val="00B06B44"/>
    <w:rsid w:val="00B115C7"/>
    <w:rsid w:val="00B1195F"/>
    <w:rsid w:val="00B22B8B"/>
    <w:rsid w:val="00B51748"/>
    <w:rsid w:val="00B571C5"/>
    <w:rsid w:val="00B63655"/>
    <w:rsid w:val="00B63D28"/>
    <w:rsid w:val="00B84659"/>
    <w:rsid w:val="00B8494E"/>
    <w:rsid w:val="00B919A1"/>
    <w:rsid w:val="00BB0713"/>
    <w:rsid w:val="00BB75D6"/>
    <w:rsid w:val="00BC358D"/>
    <w:rsid w:val="00BC3759"/>
    <w:rsid w:val="00BE0165"/>
    <w:rsid w:val="00BF538F"/>
    <w:rsid w:val="00C05183"/>
    <w:rsid w:val="00C060B1"/>
    <w:rsid w:val="00C23D5B"/>
    <w:rsid w:val="00C267E5"/>
    <w:rsid w:val="00C30FDB"/>
    <w:rsid w:val="00C32DD0"/>
    <w:rsid w:val="00C330CD"/>
    <w:rsid w:val="00C45F86"/>
    <w:rsid w:val="00C55E4F"/>
    <w:rsid w:val="00C759B0"/>
    <w:rsid w:val="00C87066"/>
    <w:rsid w:val="00C90E9A"/>
    <w:rsid w:val="00C912D3"/>
    <w:rsid w:val="00C97917"/>
    <w:rsid w:val="00CA60EE"/>
    <w:rsid w:val="00CC1227"/>
    <w:rsid w:val="00CC494F"/>
    <w:rsid w:val="00CC6639"/>
    <w:rsid w:val="00CD0E1A"/>
    <w:rsid w:val="00CD401A"/>
    <w:rsid w:val="00CD4BFB"/>
    <w:rsid w:val="00CE1DC9"/>
    <w:rsid w:val="00CF0010"/>
    <w:rsid w:val="00CF540F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08BE"/>
    <w:rsid w:val="00DA169D"/>
    <w:rsid w:val="00DA3E74"/>
    <w:rsid w:val="00DA49E6"/>
    <w:rsid w:val="00DA6B0D"/>
    <w:rsid w:val="00DB0083"/>
    <w:rsid w:val="00DB2C1A"/>
    <w:rsid w:val="00DD4AC7"/>
    <w:rsid w:val="00DE3A08"/>
    <w:rsid w:val="00DF5D09"/>
    <w:rsid w:val="00DF73A9"/>
    <w:rsid w:val="00E05FE2"/>
    <w:rsid w:val="00E14229"/>
    <w:rsid w:val="00E25E0B"/>
    <w:rsid w:val="00E437DD"/>
    <w:rsid w:val="00E47209"/>
    <w:rsid w:val="00E507A2"/>
    <w:rsid w:val="00E50B68"/>
    <w:rsid w:val="00E5114F"/>
    <w:rsid w:val="00E514EF"/>
    <w:rsid w:val="00E53D52"/>
    <w:rsid w:val="00E5621C"/>
    <w:rsid w:val="00E62FB6"/>
    <w:rsid w:val="00E67537"/>
    <w:rsid w:val="00E77666"/>
    <w:rsid w:val="00E96B51"/>
    <w:rsid w:val="00EA7D13"/>
    <w:rsid w:val="00EB7C45"/>
    <w:rsid w:val="00ED2CF5"/>
    <w:rsid w:val="00ED54C8"/>
    <w:rsid w:val="00ED57A6"/>
    <w:rsid w:val="00ED58AB"/>
    <w:rsid w:val="00EE4FA3"/>
    <w:rsid w:val="00EE65AC"/>
    <w:rsid w:val="00EF3B41"/>
    <w:rsid w:val="00EF6F90"/>
    <w:rsid w:val="00F03230"/>
    <w:rsid w:val="00F24904"/>
    <w:rsid w:val="00F24EFE"/>
    <w:rsid w:val="00F2507A"/>
    <w:rsid w:val="00F571AC"/>
    <w:rsid w:val="00F65951"/>
    <w:rsid w:val="00F70357"/>
    <w:rsid w:val="00F75C7E"/>
    <w:rsid w:val="00F82383"/>
    <w:rsid w:val="00F856A4"/>
    <w:rsid w:val="00F91B06"/>
    <w:rsid w:val="00FA17A9"/>
    <w:rsid w:val="00FB3A1C"/>
    <w:rsid w:val="00FB3AFB"/>
    <w:rsid w:val="00FD1DF4"/>
    <w:rsid w:val="00FE1817"/>
    <w:rsid w:val="00FF5036"/>
    <w:rsid w:val="00FF5922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7936C"/>
  <w15:docId w15:val="{C4AA859F-7E00-4F57-8A4D-56FB488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link w:val="af"/>
    <w:uiPriority w:val="99"/>
    <w:qFormat/>
    <w:rsid w:val="0054439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1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3">
    <w:name w:val="טקסט הערה תו"/>
    <w:basedOn w:val="a0"/>
    <w:link w:val="af2"/>
    <w:uiPriority w:val="99"/>
    <w:semiHidden/>
    <w:rsid w:val="001F326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F3264"/>
    <w:rPr>
      <w:b/>
      <w:bCs/>
    </w:rPr>
  </w:style>
  <w:style w:type="character" w:customStyle="1" w:styleId="af5">
    <w:name w:val="נושא הערה תו"/>
    <w:basedOn w:val="af3"/>
    <w:link w:val="af4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6">
    <w:name w:val="footnote text"/>
    <w:basedOn w:val="a"/>
    <w:link w:val="af7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7">
    <w:name w:val="טקסט הערת שוליים תו"/>
    <w:basedOn w:val="a0"/>
    <w:link w:val="af6"/>
    <w:uiPriority w:val="99"/>
    <w:semiHidden/>
    <w:rsid w:val="00D72A4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customStyle="1" w:styleId="Style1">
    <w:name w:val="Style1"/>
    <w:basedOn w:val="a8"/>
    <w:qFormat/>
    <w:rsid w:val="00F75C7E"/>
    <w:rPr>
      <w:color w:val="31849B" w:themeColor="accent5" w:themeShade="BF"/>
    </w:rPr>
  </w:style>
  <w:style w:type="character" w:customStyle="1" w:styleId="af">
    <w:name w:val="פיסקת רשימה תו"/>
    <w:link w:val="ae"/>
    <w:uiPriority w:val="99"/>
    <w:rsid w:val="006A6B8E"/>
  </w:style>
  <w:style w:type="character" w:styleId="FollowedHyperlink">
    <w:name w:val="FollowedHyperlink"/>
    <w:basedOn w:val="a0"/>
    <w:uiPriority w:val="99"/>
    <w:semiHidden/>
    <w:unhideWhenUsed/>
    <w:rsid w:val="005A1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e-il/ex1-webapp-deployment-chagitniss/blob/master/%D7%A0%D7%99%D7%92%D7%95%D7%9F-%D7%9E%D7%A6%D7%92%D7%AA.pdf" TargetMode="External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F1034B1-3894-4C90-87A2-50F333E0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2352</TotalTime>
  <Pages>1</Pages>
  <Words>1275</Words>
  <Characters>6377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user</cp:lastModifiedBy>
  <cp:revision>41</cp:revision>
  <cp:lastPrinted>2015-02-22T09:52:00Z</cp:lastPrinted>
  <dcterms:created xsi:type="dcterms:W3CDTF">2016-03-14T17:43:00Z</dcterms:created>
  <dcterms:modified xsi:type="dcterms:W3CDTF">2016-11-22T14:38:00Z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